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28" w:type="dxa"/>
        <w:tblInd w:w="-515" w:type="dxa"/>
        <w:tblCellMar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24"/>
        <w:gridCol w:w="7204"/>
      </w:tblGrid>
      <w:tr w:rsidR="001D4069" w:rsidRPr="00CA2843" w14:paraId="032FE91A" w14:textId="77777777" w:rsidTr="004A4CB0">
        <w:tc>
          <w:tcPr>
            <w:tcW w:w="3324" w:type="dxa"/>
            <w:tcBorders>
              <w:right w:val="single" w:sz="2" w:space="0" w:color="8AAED2"/>
            </w:tcBorders>
            <w:shd w:val="clear" w:color="auto" w:fill="auto"/>
          </w:tcPr>
          <w:p w14:paraId="3A7F95B2" w14:textId="0835DBE4" w:rsidR="009D50E1" w:rsidRPr="009D50E1" w:rsidRDefault="009D50E1" w:rsidP="009D50E1">
            <w:pPr>
              <w:pStyle w:val="02-ResumeSideName"/>
              <w:ind w:left="-140"/>
              <w:rPr>
                <w:rFonts w:asciiTheme="minorHAnsi" w:hAnsiTheme="minorHAnsi" w:cstheme="minorHAnsi"/>
                <w:bCs/>
                <w:iCs/>
                <w:caps w:val="0"/>
                <w:color w:val="00338D"/>
                <w:sz w:val="22"/>
                <w:szCs w:val="22"/>
              </w:rPr>
            </w:pPr>
            <w:r w:rsidRPr="000A4B56">
              <w:rPr>
                <w:rFonts w:asciiTheme="minorHAnsi" w:hAnsiTheme="minorHAnsi" w:cstheme="minorHAnsi"/>
                <w:caps w:val="0"/>
                <w:color w:val="00338D"/>
                <w:sz w:val="22"/>
                <w:szCs w:val="22"/>
              </w:rPr>
              <w:t xml:space="preserve">Name: </w:t>
            </w:r>
            <w:r w:rsidRPr="000A4B56">
              <w:rPr>
                <w:rFonts w:asciiTheme="minorHAnsi" w:hAnsiTheme="minorHAnsi" w:cstheme="minorHAnsi"/>
                <w:color w:val="00338D"/>
                <w:sz w:val="22"/>
                <w:szCs w:val="22"/>
              </w:rPr>
              <w:t xml:space="preserve">   </w:t>
            </w:r>
            <w:r w:rsidRPr="009D50E1">
              <w:rPr>
                <w:rFonts w:asciiTheme="minorHAnsi" w:hAnsiTheme="minorHAnsi" w:cstheme="minorHAnsi"/>
                <w:bCs/>
                <w:iCs/>
                <w:color w:val="0F243E"/>
                <w:sz w:val="22"/>
                <w:szCs w:val="22"/>
              </w:rPr>
              <w:t>Anurag Borde</w:t>
            </w:r>
          </w:p>
          <w:p w14:paraId="4B9E9B37" w14:textId="77777777" w:rsidR="009D50E1" w:rsidRPr="000A4B56" w:rsidRDefault="009D50E1" w:rsidP="009D50E1">
            <w:pPr>
              <w:pStyle w:val="04-ResumeSideBody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B566BF" w14:textId="3D3D335D" w:rsidR="009D50E1" w:rsidRPr="000A4B56" w:rsidRDefault="009D50E1" w:rsidP="009D50E1">
            <w:pPr>
              <w:pStyle w:val="05-ResumeSideHeading"/>
              <w:ind w:left="-140"/>
              <w:rPr>
                <w:rFonts w:asciiTheme="minorHAnsi" w:hAnsiTheme="minorHAnsi" w:cstheme="minorHAnsi"/>
                <w:b w:val="0"/>
                <w:bCs/>
                <w:color w:val="0F243E"/>
                <w:sz w:val="22"/>
                <w:szCs w:val="22"/>
              </w:rPr>
            </w:pPr>
            <w:r w:rsidRPr="000A4B56">
              <w:rPr>
                <w:rFonts w:asciiTheme="minorHAnsi" w:hAnsiTheme="minorHAnsi" w:cstheme="minorHAnsi"/>
                <w:sz w:val="22"/>
                <w:szCs w:val="22"/>
              </w:rPr>
              <w:t xml:space="preserve">Designation:  </w:t>
            </w:r>
            <w:r w:rsidRPr="000A4B56">
              <w:rPr>
                <w:rFonts w:asciiTheme="minorHAnsi" w:hAnsiTheme="minorHAnsi" w:cstheme="minorHAnsi"/>
                <w:b w:val="0"/>
                <w:bCs/>
                <w:color w:val="0F243E"/>
                <w:sz w:val="22"/>
                <w:szCs w:val="22"/>
              </w:rPr>
              <w:t>Software Engineer</w:t>
            </w:r>
            <w:r w:rsidR="009C70EC">
              <w:rPr>
                <w:rFonts w:asciiTheme="minorHAnsi" w:hAnsiTheme="minorHAnsi" w:cstheme="minorHAnsi"/>
                <w:b w:val="0"/>
                <w:bCs/>
                <w:color w:val="0F243E"/>
                <w:sz w:val="22"/>
                <w:szCs w:val="22"/>
              </w:rPr>
              <w:t xml:space="preserve"> QA </w:t>
            </w:r>
          </w:p>
          <w:p w14:paraId="6B1174BF" w14:textId="77777777" w:rsidR="00932CBE" w:rsidRPr="00CA2843" w:rsidRDefault="00932CBE" w:rsidP="00932CBE">
            <w:pPr>
              <w:pStyle w:val="05-ResumeSideHeading"/>
              <w:rPr>
                <w:rFonts w:ascii="Calibri" w:hAnsi="Calibri" w:cs="Calibri"/>
                <w:sz w:val="20"/>
                <w:szCs w:val="20"/>
              </w:rPr>
            </w:pPr>
          </w:p>
          <w:p w14:paraId="142E7C25" w14:textId="502CA485" w:rsidR="00C42C5A" w:rsidRDefault="00C42C5A" w:rsidP="00C42C5A">
            <w:pPr>
              <w:pStyle w:val="05-ResumeSideHeading"/>
              <w:rPr>
                <w:rFonts w:ascii="Calibri" w:hAnsi="Calibri" w:cs="Calibri"/>
                <w:b w:val="0"/>
                <w:bCs/>
                <w:color w:val="auto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Email :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1" w:history="1">
              <w:r w:rsidR="00310DB2" w:rsidRPr="00970369">
                <w:rPr>
                  <w:rStyle w:val="Hyperlink"/>
                  <w:rFonts w:ascii="Calibri" w:hAnsi="Calibri" w:cs="Calibri"/>
                  <w:b w:val="0"/>
                  <w:bCs/>
                  <w:sz w:val="20"/>
                  <w:szCs w:val="20"/>
                </w:rPr>
                <w:t>anurag.borde@gmail.com</w:t>
              </w:r>
            </w:hyperlink>
          </w:p>
          <w:p w14:paraId="665E8817" w14:textId="39EA2C3F" w:rsidR="00310DB2" w:rsidRDefault="00310DB2" w:rsidP="00C42C5A">
            <w:pPr>
              <w:pStyle w:val="05-ResumeSideHeading"/>
              <w:rPr>
                <w:rFonts w:ascii="Calibri" w:hAnsi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Mob:</w:t>
            </w:r>
            <w:r>
              <w:rPr>
                <w:rFonts w:ascii="Calibri" w:hAnsi="Calibri" w:cs="Calibri"/>
                <w:b w:val="0"/>
                <w:bCs/>
                <w:sz w:val="20"/>
                <w:szCs w:val="20"/>
              </w:rPr>
              <w:t xml:space="preserve"> 9423031687</w:t>
            </w:r>
          </w:p>
          <w:p w14:paraId="67B050FD" w14:textId="5F65C9C0" w:rsidR="00310DB2" w:rsidRPr="00C42C5A" w:rsidRDefault="00310DB2" w:rsidP="00C42C5A">
            <w:pPr>
              <w:pStyle w:val="05-ResumeSideHeading"/>
              <w:rPr>
                <w:rFonts w:ascii="Calibri" w:hAnsi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Current Location:</w:t>
            </w:r>
            <w:r>
              <w:rPr>
                <w:rFonts w:ascii="Calibri" w:hAnsi="Calibri" w:cs="Calibri"/>
                <w:b w:val="0"/>
                <w:bCs/>
                <w:sz w:val="20"/>
                <w:szCs w:val="20"/>
              </w:rPr>
              <w:t xml:space="preserve"> Pune</w:t>
            </w:r>
          </w:p>
          <w:p w14:paraId="6054F90F" w14:textId="77777777" w:rsidR="00CC4E71" w:rsidRPr="00CA2843" w:rsidRDefault="00CC4E71" w:rsidP="00C42C5A">
            <w:pPr>
              <w:pStyle w:val="02-ResumeSideName"/>
              <w:spacing w:before="0"/>
              <w:ind w:left="0"/>
              <w:rPr>
                <w:rFonts w:ascii="Calibri" w:hAnsi="Calibri" w:cs="Calibri"/>
                <w:color w:val="17365D"/>
                <w:sz w:val="20"/>
                <w:szCs w:val="20"/>
              </w:rPr>
            </w:pPr>
          </w:p>
          <w:p w14:paraId="36E3AAFD" w14:textId="77777777" w:rsidR="00F638E4" w:rsidRPr="00CA2843" w:rsidRDefault="00F638E4" w:rsidP="002F187B">
            <w:pPr>
              <w:pStyle w:val="05-ResumeSideHeading"/>
              <w:rPr>
                <w:rFonts w:ascii="Calibri" w:hAnsi="Calibri" w:cs="Calibri"/>
                <w:sz w:val="20"/>
                <w:szCs w:val="20"/>
              </w:rPr>
            </w:pPr>
          </w:p>
          <w:p w14:paraId="57236D06" w14:textId="77777777" w:rsidR="00CC4E71" w:rsidRPr="00CA2843" w:rsidRDefault="00CC4E71" w:rsidP="00CC4E71">
            <w:pPr>
              <w:pStyle w:val="05-ResumeSideHeading"/>
              <w:rPr>
                <w:rFonts w:ascii="Calibri" w:hAnsi="Calibri" w:cs="Calibri"/>
                <w:sz w:val="20"/>
                <w:szCs w:val="20"/>
              </w:rPr>
            </w:pPr>
            <w:r w:rsidRPr="00CA2843">
              <w:rPr>
                <w:rFonts w:ascii="Calibri" w:hAnsi="Calibri" w:cs="Calibri"/>
                <w:sz w:val="20"/>
                <w:szCs w:val="20"/>
              </w:rPr>
              <w:t>Technical Skills</w:t>
            </w:r>
          </w:p>
          <w:p w14:paraId="051A531A" w14:textId="00AC67CB" w:rsidR="00CC4E71" w:rsidRPr="00CA2843" w:rsidRDefault="00CD08AE" w:rsidP="00CC4E71">
            <w:pPr>
              <w:pStyle w:val="05-ResumeSideHeading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Functional testing, Automation testing, API testing</w:t>
            </w:r>
          </w:p>
          <w:p w14:paraId="5DF2D0B4" w14:textId="77777777" w:rsidR="00932CBE" w:rsidRPr="00CA2843" w:rsidRDefault="00932CBE" w:rsidP="00CC4E71">
            <w:pPr>
              <w:pStyle w:val="05-ResumeSideHeading"/>
              <w:rPr>
                <w:rFonts w:ascii="Calibri" w:hAnsi="Calibri" w:cs="Calibri"/>
                <w:b w:val="0"/>
                <w:bCs/>
                <w:color w:val="auto"/>
                <w:sz w:val="20"/>
                <w:szCs w:val="20"/>
              </w:rPr>
            </w:pPr>
          </w:p>
          <w:p w14:paraId="1BCF20AF" w14:textId="77777777" w:rsidR="00F70D0B" w:rsidRPr="00CA2843" w:rsidRDefault="00F70D0B" w:rsidP="00F70D0B">
            <w:pPr>
              <w:pStyle w:val="04-ResumeSideBody"/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  <w:p w14:paraId="742588A0" w14:textId="77777777" w:rsidR="00932CBE" w:rsidRPr="00CA2843" w:rsidRDefault="00932CBE" w:rsidP="00F70D0B">
            <w:pPr>
              <w:pStyle w:val="04-ResumeSideBody"/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  <w:p w14:paraId="5EF76506" w14:textId="77777777" w:rsidR="001C4748" w:rsidRPr="00CA2843" w:rsidRDefault="005F2048" w:rsidP="001C4748">
            <w:pPr>
              <w:pStyle w:val="05-ResumeSideHeading"/>
              <w:rPr>
                <w:rFonts w:ascii="Calibri" w:hAnsi="Calibri" w:cs="Calibri"/>
                <w:sz w:val="20"/>
                <w:szCs w:val="20"/>
              </w:rPr>
            </w:pPr>
            <w:r w:rsidRPr="00CA2843">
              <w:rPr>
                <w:rFonts w:ascii="Calibri" w:hAnsi="Calibri" w:cs="Calibri"/>
                <w:sz w:val="20"/>
                <w:szCs w:val="20"/>
              </w:rPr>
              <w:t>Function</w:t>
            </w:r>
            <w:r w:rsidR="009755B3" w:rsidRPr="00CA2843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 w:rsidRPr="00CA2843">
              <w:rPr>
                <w:rFonts w:ascii="Calibri" w:hAnsi="Calibri" w:cs="Calibri"/>
                <w:sz w:val="20"/>
                <w:szCs w:val="20"/>
              </w:rPr>
              <w:t xml:space="preserve">and </w:t>
            </w:r>
            <w:r w:rsidR="00851C1C" w:rsidRPr="00CA2843">
              <w:rPr>
                <w:rFonts w:ascii="Calibri" w:hAnsi="Calibri" w:cs="Calibri"/>
                <w:sz w:val="20"/>
                <w:szCs w:val="20"/>
              </w:rPr>
              <w:t>Specialization</w:t>
            </w:r>
            <w:r w:rsidR="009755B3" w:rsidRPr="00CA2843">
              <w:rPr>
                <w:rFonts w:ascii="Calibri" w:hAnsi="Calibri" w:cs="Calibri"/>
                <w:sz w:val="20"/>
                <w:szCs w:val="20"/>
              </w:rPr>
              <w:t>s</w:t>
            </w:r>
          </w:p>
          <w:p w14:paraId="53EB7D9B" w14:textId="5FD0EBD6" w:rsidR="00CD08AE" w:rsidRDefault="00CD08AE" w:rsidP="00CD08AE">
            <w:pPr>
              <w:pStyle w:val="05-ResumeSideHeading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Functional and Non-Functional testing, API testing</w:t>
            </w:r>
          </w:p>
          <w:p w14:paraId="0C3E88C4" w14:textId="54F85FD1" w:rsidR="00CD08AE" w:rsidRPr="00DF6000" w:rsidRDefault="00AF2028" w:rsidP="00CD08AE">
            <w:pPr>
              <w:pStyle w:val="05-ResumeSideHeading"/>
              <w:rPr>
                <w:rFonts w:ascii="Calibri" w:hAnsi="Calibri" w:cs="Calibri"/>
                <w:b w:val="0"/>
                <w:bCs/>
                <w:color w:val="auto"/>
                <w:sz w:val="20"/>
                <w:szCs w:val="20"/>
              </w:rPr>
            </w:pPr>
            <w:r w:rsidRPr="00CA2843">
              <w:rPr>
                <w:rFonts w:ascii="Calibri" w:hAnsi="Calibri" w:cs="Calibri"/>
                <w:sz w:val="20"/>
                <w:szCs w:val="20"/>
              </w:rPr>
              <w:t>Representative Clients</w:t>
            </w:r>
            <w:r w:rsidR="00CD08AE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D08AE" w:rsidRPr="00DF6000">
              <w:rPr>
                <w:rFonts w:ascii="Calibri" w:hAnsi="Calibri" w:cs="Calibri"/>
                <w:b w:val="0"/>
                <w:bCs/>
                <w:color w:val="auto"/>
                <w:sz w:val="20"/>
                <w:szCs w:val="20"/>
              </w:rPr>
              <w:t>ICICI Bank</w:t>
            </w:r>
            <w:r w:rsidR="00C42C5A" w:rsidRPr="00DF6000">
              <w:rPr>
                <w:rFonts w:ascii="Calibri" w:hAnsi="Calibri" w:cs="Calibri"/>
                <w:b w:val="0"/>
                <w:bCs/>
                <w:color w:val="auto"/>
                <w:sz w:val="20"/>
                <w:szCs w:val="20"/>
              </w:rPr>
              <w:t>, ServiceNow</w:t>
            </w:r>
            <w:r w:rsidR="00CD08AE" w:rsidRPr="00DF6000">
              <w:rPr>
                <w:rFonts w:ascii="Calibri" w:hAnsi="Calibri" w:cs="Calibri"/>
                <w:b w:val="0"/>
                <w:bCs/>
                <w:color w:val="auto"/>
                <w:sz w:val="20"/>
                <w:szCs w:val="20"/>
              </w:rPr>
              <w:t xml:space="preserve"> </w:t>
            </w:r>
          </w:p>
          <w:p w14:paraId="5611786E" w14:textId="77777777" w:rsidR="00AF2028" w:rsidRPr="00CA2843" w:rsidRDefault="00AF2028" w:rsidP="00AF2028">
            <w:pPr>
              <w:pStyle w:val="05-ResumeSideHeading"/>
              <w:rPr>
                <w:rFonts w:ascii="Calibri" w:hAnsi="Calibri" w:cs="Calibri"/>
                <w:sz w:val="20"/>
                <w:szCs w:val="20"/>
              </w:rPr>
            </w:pPr>
          </w:p>
          <w:p w14:paraId="7745FAC2" w14:textId="77777777" w:rsidR="00BF27D2" w:rsidRPr="00CA2843" w:rsidRDefault="00BF27D2" w:rsidP="00BF27D2">
            <w:pPr>
              <w:pStyle w:val="04-ResumeSideBody"/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  <w:p w14:paraId="52B1ECC5" w14:textId="77777777" w:rsidR="00FB3AC7" w:rsidRPr="00CA2843" w:rsidRDefault="00FB3AC7" w:rsidP="00884013">
            <w:pPr>
              <w:pStyle w:val="04-ResumeSideBody"/>
              <w:rPr>
                <w:rFonts w:ascii="Calibri" w:hAnsi="Calibri" w:cs="Calibri"/>
                <w:sz w:val="20"/>
                <w:szCs w:val="20"/>
              </w:rPr>
            </w:pPr>
          </w:p>
          <w:p w14:paraId="22DF1B8E" w14:textId="5DA1EE97" w:rsidR="00CC4E71" w:rsidRPr="00DF6000" w:rsidRDefault="00851C1C" w:rsidP="00B92A4D">
            <w:pPr>
              <w:pStyle w:val="05-ResumeSideHeading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CA2843">
              <w:rPr>
                <w:rFonts w:ascii="Calibri" w:hAnsi="Calibri" w:cs="Calibri"/>
                <w:sz w:val="20"/>
                <w:szCs w:val="20"/>
              </w:rPr>
              <w:t>Certifications</w:t>
            </w:r>
            <w:r w:rsidR="005C0ADB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B92A4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D08AE" w:rsidRPr="00DF6000">
              <w:rPr>
                <w:rFonts w:ascii="Calibri" w:hAnsi="Calibri" w:cs="Calibri"/>
                <w:b w:val="0"/>
                <w:bCs/>
                <w:color w:val="auto"/>
                <w:sz w:val="20"/>
                <w:szCs w:val="20"/>
              </w:rPr>
              <w:t>PG Diploma</w:t>
            </w:r>
            <w:r w:rsidR="00635D08">
              <w:rPr>
                <w:rFonts w:ascii="Calibri" w:hAnsi="Calibri" w:cs="Calibri"/>
                <w:b w:val="0"/>
                <w:bCs/>
                <w:color w:val="auto"/>
                <w:sz w:val="20"/>
                <w:szCs w:val="20"/>
              </w:rPr>
              <w:t xml:space="preserve"> in Advanced Computing (CDAC)</w:t>
            </w:r>
          </w:p>
          <w:p w14:paraId="748D10D3" w14:textId="7FA28849" w:rsidR="00884013" w:rsidRPr="00CA2843" w:rsidRDefault="00932CBE" w:rsidP="00B92A4D">
            <w:pPr>
              <w:pStyle w:val="05-ResumeSideHeading"/>
              <w:rPr>
                <w:rFonts w:ascii="Calibri" w:hAnsi="Calibri" w:cs="Calibri"/>
                <w:sz w:val="20"/>
                <w:szCs w:val="20"/>
              </w:rPr>
            </w:pPr>
            <w:r w:rsidRPr="00CA2843">
              <w:rPr>
                <w:rFonts w:ascii="Calibri" w:hAnsi="Calibri" w:cs="Calibri"/>
                <w:sz w:val="20"/>
                <w:szCs w:val="20"/>
              </w:rPr>
              <w:t>Education</w:t>
            </w:r>
            <w:r w:rsidR="00CD08A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 w:rsidR="00CD08AE">
              <w:rPr>
                <w:rFonts w:ascii="Calibri" w:hAnsi="Calibri" w:cs="Calibri"/>
                <w:sz w:val="20"/>
                <w:szCs w:val="20"/>
              </w:rPr>
              <w:t xml:space="preserve">  :</w:t>
            </w:r>
            <w:proofErr w:type="gramEnd"/>
            <w:r w:rsidR="00B92A4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CD08AE" w:rsidRPr="00DF6000">
              <w:rPr>
                <w:rFonts w:ascii="Calibri" w:hAnsi="Calibri" w:cs="Calibri"/>
                <w:b w:val="0"/>
                <w:bCs/>
                <w:color w:val="auto"/>
                <w:sz w:val="20"/>
                <w:szCs w:val="20"/>
              </w:rPr>
              <w:t>B.E.(E&amp;C)</w:t>
            </w:r>
            <w:r w:rsidR="00CD08AE" w:rsidRPr="00DF600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7204" w:type="dxa"/>
            <w:tcBorders>
              <w:left w:val="single" w:sz="2" w:space="0" w:color="8AAED2"/>
            </w:tcBorders>
          </w:tcPr>
          <w:p w14:paraId="62CB5587" w14:textId="77777777" w:rsidR="001D4069" w:rsidRPr="00CA2843" w:rsidRDefault="00065630" w:rsidP="005C068E">
            <w:pPr>
              <w:pStyle w:val="07-FirstResumeHeader"/>
              <w:rPr>
                <w:rFonts w:ascii="Calibri" w:hAnsi="Calibri" w:cs="Calibri"/>
              </w:rPr>
            </w:pPr>
            <w:r w:rsidRPr="00CA2843">
              <w:rPr>
                <w:rFonts w:ascii="Calibri" w:hAnsi="Calibri" w:cs="Calibri"/>
              </w:rPr>
              <w:t>Summary</w:t>
            </w:r>
          </w:p>
          <w:p w14:paraId="2D9D0505" w14:textId="307220B4" w:rsidR="005C0ADB" w:rsidRPr="005C0ADB" w:rsidRDefault="00B161EE" w:rsidP="005C0ADB">
            <w:pPr>
              <w:pStyle w:val="Heading2"/>
              <w:spacing w:before="56"/>
              <w:ind w:right="15"/>
              <w:rPr>
                <w:rFonts w:asciiTheme="minorHAnsi" w:hAnsiTheme="minorHAnsi" w:cstheme="minorHAnsi"/>
                <w:i w:val="0"/>
                <w:sz w:val="20"/>
              </w:rPr>
            </w:pPr>
            <w:r>
              <w:rPr>
                <w:rFonts w:asciiTheme="minorHAnsi" w:hAnsiTheme="minorHAnsi" w:cstheme="minorHAnsi"/>
                <w:i w:val="0"/>
                <w:sz w:val="20"/>
              </w:rPr>
              <w:t>I am h</w:t>
            </w:r>
            <w:r w:rsidR="005C0ADB" w:rsidRPr="005C0ADB">
              <w:rPr>
                <w:rFonts w:asciiTheme="minorHAnsi" w:hAnsiTheme="minorHAnsi" w:cstheme="minorHAnsi"/>
                <w:i w:val="0"/>
                <w:sz w:val="20"/>
              </w:rPr>
              <w:t>aving proficient experience in Automation and Manual Testing with knowledge of Selenium Web</w:t>
            </w:r>
            <w:r w:rsidR="00994A94">
              <w:rPr>
                <w:rFonts w:asciiTheme="minorHAnsi" w:hAnsiTheme="minorHAnsi" w:cstheme="minorHAnsi"/>
                <w:i w:val="0"/>
                <w:sz w:val="20"/>
              </w:rPr>
              <w:t>D</w:t>
            </w:r>
            <w:r w:rsidR="005C0ADB" w:rsidRPr="005C0ADB">
              <w:rPr>
                <w:rFonts w:asciiTheme="minorHAnsi" w:hAnsiTheme="minorHAnsi" w:cstheme="minorHAnsi"/>
                <w:i w:val="0"/>
                <w:sz w:val="20"/>
              </w:rPr>
              <w:t xml:space="preserve">river, JIRA, SQL, API testing </w:t>
            </w:r>
            <w:r w:rsidR="00FC241F">
              <w:rPr>
                <w:rFonts w:asciiTheme="minorHAnsi" w:hAnsiTheme="minorHAnsi" w:cstheme="minorHAnsi"/>
                <w:i w:val="0"/>
                <w:sz w:val="20"/>
              </w:rPr>
              <w:t xml:space="preserve">and ServiceNow </w:t>
            </w:r>
            <w:r w:rsidR="00753530">
              <w:rPr>
                <w:rFonts w:asciiTheme="minorHAnsi" w:hAnsiTheme="minorHAnsi" w:cstheme="minorHAnsi"/>
                <w:i w:val="0"/>
                <w:sz w:val="20"/>
              </w:rPr>
              <w:t>platform (</w:t>
            </w:r>
            <w:r w:rsidR="00FC241F">
              <w:rPr>
                <w:rFonts w:asciiTheme="minorHAnsi" w:hAnsiTheme="minorHAnsi" w:cstheme="minorHAnsi"/>
                <w:i w:val="0"/>
                <w:sz w:val="20"/>
              </w:rPr>
              <w:t xml:space="preserve">ATF) </w:t>
            </w:r>
            <w:r w:rsidR="005C0ADB" w:rsidRPr="005C0ADB">
              <w:rPr>
                <w:rFonts w:asciiTheme="minorHAnsi" w:hAnsiTheme="minorHAnsi" w:cstheme="minorHAnsi"/>
                <w:i w:val="0"/>
                <w:sz w:val="20"/>
              </w:rPr>
              <w:t xml:space="preserve">and experience in domains of Banking and Payment Gateway. </w:t>
            </w:r>
          </w:p>
          <w:p w14:paraId="7BD656A5" w14:textId="77777777" w:rsidR="00932CBE" w:rsidRPr="005C0ADB" w:rsidRDefault="00932CBE" w:rsidP="005C068E">
            <w:pPr>
              <w:pStyle w:val="08-ResumeHeaderSpaceBefore"/>
              <w:rPr>
                <w:rFonts w:ascii="Cambria" w:hAnsi="Cambria" w:cs="Calibri"/>
                <w:sz w:val="22"/>
                <w:szCs w:val="22"/>
              </w:rPr>
            </w:pPr>
          </w:p>
          <w:p w14:paraId="68C7033B" w14:textId="77777777" w:rsidR="00CC0988" w:rsidRPr="00CA2843" w:rsidRDefault="00CC0988" w:rsidP="005C068E">
            <w:pPr>
              <w:pStyle w:val="08-ResumeHeaderSpaceBefore"/>
              <w:rPr>
                <w:rFonts w:ascii="Calibri" w:hAnsi="Calibri" w:cs="Calibri"/>
              </w:rPr>
            </w:pPr>
            <w:r w:rsidRPr="00CA2843">
              <w:rPr>
                <w:rFonts w:ascii="Calibri" w:hAnsi="Calibri" w:cs="Calibri"/>
              </w:rPr>
              <w:t>Professional and Industry Experience</w:t>
            </w:r>
          </w:p>
          <w:p w14:paraId="35D3E20D" w14:textId="7C29CE0A" w:rsidR="00CD08AE" w:rsidRPr="005C0ADB" w:rsidRDefault="00CD08AE" w:rsidP="002058C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hAnsiTheme="minorHAnsi" w:cstheme="minorHAnsi"/>
                <w:color w:val="000000"/>
                <w:sz w:val="20"/>
              </w:rPr>
              <w:t xml:space="preserve"> </w:t>
            </w:r>
            <w:r w:rsidRPr="005C0ADB">
              <w:rPr>
                <w:rFonts w:asciiTheme="minorHAnsi" w:eastAsia="Verdana" w:hAnsiTheme="minorHAnsi" w:cstheme="minorHAnsi"/>
                <w:b/>
                <w:sz w:val="20"/>
              </w:rPr>
              <w:t xml:space="preserve">Around </w:t>
            </w:r>
            <w:r w:rsidR="009D5D37">
              <w:rPr>
                <w:rFonts w:asciiTheme="minorHAnsi" w:eastAsia="Verdana" w:hAnsiTheme="minorHAnsi" w:cstheme="minorHAnsi"/>
                <w:b/>
                <w:sz w:val="20"/>
              </w:rPr>
              <w:t>6</w:t>
            </w:r>
            <w:r w:rsidRPr="005C0ADB">
              <w:rPr>
                <w:rFonts w:asciiTheme="minorHAnsi" w:eastAsia="Verdana" w:hAnsiTheme="minorHAnsi" w:cstheme="minorHAnsi"/>
                <w:b/>
                <w:sz w:val="20"/>
              </w:rPr>
              <w:t xml:space="preserve"> Years</w:t>
            </w:r>
            <w:r w:rsidRPr="005C0ADB">
              <w:rPr>
                <w:rFonts w:asciiTheme="minorHAnsi" w:eastAsia="Verdana" w:hAnsiTheme="minorHAnsi" w:cstheme="minorHAnsi"/>
                <w:sz w:val="20"/>
              </w:rPr>
              <w:t xml:space="preserve"> of </w:t>
            </w:r>
            <w:r w:rsidRPr="005C0ADB">
              <w:rPr>
                <w:rFonts w:asciiTheme="minorHAnsi" w:eastAsia="Verdana" w:hAnsiTheme="minorHAnsi" w:cstheme="minorHAnsi"/>
                <w:b/>
                <w:sz w:val="20"/>
              </w:rPr>
              <w:t>industry experience</w:t>
            </w:r>
            <w:r w:rsidRPr="005C0ADB">
              <w:rPr>
                <w:rFonts w:asciiTheme="minorHAnsi" w:eastAsia="Verdana" w:hAnsiTheme="minorHAnsi" w:cstheme="minorHAnsi"/>
                <w:sz w:val="20"/>
              </w:rPr>
              <w:t xml:space="preserve"> in the area of </w:t>
            </w:r>
            <w:r w:rsidRPr="005C0ADB">
              <w:rPr>
                <w:rFonts w:asciiTheme="minorHAnsi" w:eastAsia="Verdana" w:hAnsiTheme="minorHAnsi" w:cstheme="minorHAnsi"/>
                <w:b/>
                <w:sz w:val="20"/>
              </w:rPr>
              <w:t xml:space="preserve">Manual Testing </w:t>
            </w:r>
            <w:r w:rsidR="004A4CB0">
              <w:rPr>
                <w:rFonts w:asciiTheme="minorHAnsi" w:eastAsia="Verdana" w:hAnsiTheme="minorHAnsi" w:cstheme="minorHAnsi"/>
                <w:b/>
                <w:sz w:val="20"/>
              </w:rPr>
              <w:t>&amp; Automation Testing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.</w:t>
            </w:r>
          </w:p>
          <w:p w14:paraId="1C93CA9E" w14:textId="529C9044" w:rsidR="00CD08AE" w:rsidRPr="004A4CB0" w:rsidRDefault="00CD08AE" w:rsidP="002058C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hAnsiTheme="minorHAnsi" w:cstheme="minorHAnsi"/>
                <w:sz w:val="20"/>
              </w:rPr>
              <w:t xml:space="preserve">Automation Testing using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Selenium WebDriver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 using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Page Object Model</w:t>
            </w:r>
            <w:r w:rsidR="004A4CB0">
              <w:rPr>
                <w:rFonts w:asciiTheme="minorHAnsi" w:hAnsiTheme="minorHAnsi" w:cstheme="minorHAnsi"/>
                <w:b/>
                <w:sz w:val="20"/>
              </w:rPr>
              <w:t>.</w:t>
            </w:r>
          </w:p>
          <w:p w14:paraId="6CD0C438" w14:textId="77777777" w:rsidR="00CD08AE" w:rsidRPr="005C0ADB" w:rsidRDefault="00CD08AE" w:rsidP="002058C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hAnsiTheme="minorHAnsi" w:cstheme="minorHAnsi"/>
                <w:sz w:val="20"/>
              </w:rPr>
              <w:t xml:space="preserve">Good experience in creating custom </w:t>
            </w:r>
            <w:proofErr w:type="spellStart"/>
            <w:r w:rsidRPr="005C0ADB">
              <w:rPr>
                <w:rFonts w:asciiTheme="minorHAnsi" w:hAnsiTheme="minorHAnsi" w:cstheme="minorHAnsi"/>
                <w:b/>
                <w:sz w:val="20"/>
              </w:rPr>
              <w:t>xpath</w:t>
            </w:r>
            <w:proofErr w:type="spellEnd"/>
            <w:r w:rsidRPr="005C0ADB">
              <w:rPr>
                <w:rFonts w:asciiTheme="minorHAnsi" w:hAnsiTheme="minorHAnsi" w:cstheme="minorHAnsi"/>
                <w:sz w:val="20"/>
              </w:rPr>
              <w:t xml:space="preserve"> identifier for locating objects on web pages.</w:t>
            </w:r>
          </w:p>
          <w:p w14:paraId="20049AB9" w14:textId="6FF5BA0E" w:rsidR="00CD08AE" w:rsidRDefault="00CD08AE" w:rsidP="00335F65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hAnsiTheme="minorHAnsi" w:cstheme="minorHAnsi"/>
                <w:sz w:val="20"/>
              </w:rPr>
              <w:t xml:space="preserve">Writing Test cases using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Element locators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,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WebDriver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 methods,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Java programming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 features and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TestNG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 Annotations</w:t>
            </w:r>
          </w:p>
          <w:p w14:paraId="0E46A9B9" w14:textId="3218DB36" w:rsidR="004A4CB0" w:rsidRPr="004A4CB0" w:rsidRDefault="004A4CB0" w:rsidP="004A4CB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Hands on Experience with </w:t>
            </w:r>
            <w:r w:rsidRPr="004A4CB0">
              <w:rPr>
                <w:rFonts w:asciiTheme="minorHAnsi" w:hAnsiTheme="minorHAnsi" w:cstheme="minorHAnsi"/>
                <w:b/>
                <w:sz w:val="20"/>
              </w:rPr>
              <w:t>ServiceNow Automation</w:t>
            </w:r>
            <w:r>
              <w:rPr>
                <w:rFonts w:asciiTheme="minorHAnsi" w:hAnsiTheme="minorHAnsi" w:cstheme="minorHAnsi"/>
                <w:sz w:val="20"/>
              </w:rPr>
              <w:t xml:space="preserve"> tool (ATF).</w:t>
            </w:r>
          </w:p>
          <w:p w14:paraId="6BB060C7" w14:textId="5B3A80B8" w:rsidR="00CD08AE" w:rsidRPr="008F5AB5" w:rsidRDefault="002F0D28" w:rsidP="008F5AB5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Hands on experience in API testing using Postman tool.</w:t>
            </w:r>
            <w:r w:rsidR="00CD08AE" w:rsidRPr="008F5AB5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687DAD9F" w14:textId="77777777" w:rsidR="00CD08AE" w:rsidRPr="005C0ADB" w:rsidRDefault="00CD08AE" w:rsidP="002058C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hAnsiTheme="minorHAnsi" w:cstheme="minorHAnsi"/>
                <w:sz w:val="20"/>
              </w:rPr>
              <w:t>Debugging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 xml:space="preserve"> &amp;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 Running the Test cases and Analyzing the Test Results.</w:t>
            </w:r>
          </w:p>
          <w:p w14:paraId="387AAC5E" w14:textId="77777777" w:rsidR="00CD08AE" w:rsidRPr="005C0ADB" w:rsidRDefault="00CD08AE" w:rsidP="002058C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hAnsiTheme="minorHAnsi" w:cstheme="minorHAnsi"/>
                <w:sz w:val="20"/>
              </w:rPr>
              <w:t xml:space="preserve">Understanding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Requirement Specifications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 and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Design Documents</w:t>
            </w:r>
            <w:r w:rsidRPr="005C0ADB">
              <w:rPr>
                <w:rFonts w:asciiTheme="minorHAnsi" w:hAnsiTheme="minorHAnsi" w:cstheme="minorHAnsi"/>
                <w:sz w:val="20"/>
              </w:rPr>
              <w:t>.</w:t>
            </w:r>
          </w:p>
          <w:p w14:paraId="2CEE66AF" w14:textId="77777777" w:rsidR="00CD08AE" w:rsidRPr="005C0ADB" w:rsidRDefault="00CD08AE" w:rsidP="002058C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5C0ADB">
              <w:rPr>
                <w:rFonts w:asciiTheme="minorHAnsi" w:hAnsiTheme="minorHAnsi" w:cstheme="minorHAnsi"/>
                <w:sz w:val="20"/>
              </w:rPr>
              <w:t xml:space="preserve">Interpreted and converted manual test cases into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Automation Sanity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 and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Regression suites</w:t>
            </w:r>
          </w:p>
          <w:p w14:paraId="50E612CD" w14:textId="77777777" w:rsidR="00CD08AE" w:rsidRPr="005C0ADB" w:rsidRDefault="00CD08AE" w:rsidP="002058C0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eastAsia="Verdana" w:hAnsiTheme="minorHAnsi" w:cstheme="minorHAnsi"/>
                <w:sz w:val="20"/>
              </w:rPr>
              <w:t xml:space="preserve">Well versed with </w:t>
            </w:r>
            <w:r w:rsidRPr="005C0ADB">
              <w:rPr>
                <w:rFonts w:asciiTheme="minorHAnsi" w:eastAsia="Verdana" w:hAnsiTheme="minorHAnsi" w:cstheme="minorHAnsi"/>
                <w:b/>
                <w:sz w:val="20"/>
              </w:rPr>
              <w:t>Test Documentation</w:t>
            </w:r>
            <w:r w:rsidRPr="005C0ADB">
              <w:rPr>
                <w:rFonts w:asciiTheme="minorHAnsi" w:eastAsia="Verdana" w:hAnsiTheme="minorHAnsi" w:cstheme="minorHAnsi"/>
                <w:sz w:val="20"/>
              </w:rPr>
              <w:t xml:space="preserve"> (</w:t>
            </w:r>
            <w:r w:rsidRPr="005C0ADB">
              <w:rPr>
                <w:rFonts w:asciiTheme="minorHAnsi" w:eastAsia="Verdana" w:hAnsiTheme="minorHAnsi" w:cstheme="minorHAnsi"/>
                <w:b/>
                <w:sz w:val="20"/>
              </w:rPr>
              <w:t>Test Scenarios, Test Plan, Test Data, Test Cases &amp; Defect Reports</w:t>
            </w:r>
            <w:r w:rsidRPr="005C0ADB">
              <w:rPr>
                <w:rFonts w:asciiTheme="minorHAnsi" w:eastAsia="Verdana" w:hAnsiTheme="minorHAnsi" w:cstheme="minorHAnsi"/>
                <w:sz w:val="20"/>
              </w:rPr>
              <w:t>)</w:t>
            </w:r>
            <w:r w:rsidRPr="005C0ADB">
              <w:rPr>
                <w:rFonts w:asciiTheme="minorHAnsi" w:hAnsiTheme="minorHAnsi" w:cstheme="minorHAnsi"/>
                <w:sz w:val="20"/>
              </w:rPr>
              <w:t>.</w:t>
            </w:r>
          </w:p>
          <w:p w14:paraId="256C2A66" w14:textId="77777777" w:rsidR="00CD08AE" w:rsidRPr="005C0ADB" w:rsidRDefault="00CD08AE" w:rsidP="002058C0">
            <w:pPr>
              <w:widowControl w:val="0"/>
              <w:numPr>
                <w:ilvl w:val="0"/>
                <w:numId w:val="5"/>
              </w:numPr>
              <w:suppressAutoHyphens/>
              <w:autoSpaceDE w:val="0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hAnsiTheme="minorHAnsi" w:cstheme="minorHAnsi"/>
                <w:kern w:val="1"/>
                <w:sz w:val="20"/>
                <w:lang w:bidi="en-US"/>
              </w:rPr>
              <w:t>Involved in</w:t>
            </w:r>
            <w:r w:rsidRPr="005C0ADB">
              <w:rPr>
                <w:rFonts w:asciiTheme="minorHAnsi" w:hAnsiTheme="minorHAnsi" w:cstheme="minorHAnsi"/>
                <w:b/>
                <w:kern w:val="1"/>
                <w:sz w:val="20"/>
                <w:lang w:bidi="en-US"/>
              </w:rPr>
              <w:t xml:space="preserve"> defect management process.</w:t>
            </w:r>
          </w:p>
          <w:p w14:paraId="41A3626C" w14:textId="77777777" w:rsidR="00CD08AE" w:rsidRPr="005C0ADB" w:rsidRDefault="00CD08AE" w:rsidP="002058C0">
            <w:pPr>
              <w:pStyle w:val="Normal1"/>
              <w:widowControl/>
              <w:numPr>
                <w:ilvl w:val="0"/>
                <w:numId w:val="5"/>
              </w:numPr>
              <w:contextualSpacing w:val="0"/>
              <w:jc w:val="both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hAnsiTheme="minorHAnsi" w:cstheme="minorHAnsi"/>
                <w:sz w:val="20"/>
              </w:rPr>
              <w:t xml:space="preserve">Timely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reporting of Status / Risks / Issues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 to client by direct interaction in Client Status Calls / Program Calls / Scrum calls and by status emails.</w:t>
            </w:r>
          </w:p>
          <w:p w14:paraId="34039B22" w14:textId="77777777" w:rsidR="00CD08AE" w:rsidRPr="005C0ADB" w:rsidRDefault="00CD08AE" w:rsidP="002058C0">
            <w:pPr>
              <w:numPr>
                <w:ilvl w:val="0"/>
                <w:numId w:val="5"/>
              </w:numPr>
              <w:tabs>
                <w:tab w:val="left" w:pos="0"/>
              </w:tabs>
              <w:overflowPunct w:val="0"/>
              <w:spacing w:line="240" w:lineRule="auto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hAnsiTheme="minorHAnsi" w:cstheme="minorHAnsi"/>
                <w:sz w:val="20"/>
              </w:rPr>
              <w:t xml:space="preserve">Presented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Demos sessions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 to stake holders during different releases of UAT.</w:t>
            </w:r>
          </w:p>
          <w:p w14:paraId="3D19C562" w14:textId="77777777" w:rsidR="00CD08AE" w:rsidRPr="005C0ADB" w:rsidRDefault="00CD08AE" w:rsidP="002058C0">
            <w:pPr>
              <w:pStyle w:val="Normal1"/>
              <w:widowControl/>
              <w:numPr>
                <w:ilvl w:val="0"/>
                <w:numId w:val="5"/>
              </w:numPr>
              <w:contextualSpacing w:val="0"/>
              <w:jc w:val="both"/>
              <w:rPr>
                <w:rFonts w:asciiTheme="minorHAnsi" w:hAnsiTheme="minorHAnsi" w:cstheme="minorHAnsi"/>
                <w:sz w:val="20"/>
              </w:rPr>
            </w:pPr>
            <w:r w:rsidRPr="005C0ADB">
              <w:rPr>
                <w:rFonts w:asciiTheme="minorHAnsi" w:hAnsiTheme="minorHAnsi" w:cstheme="minorHAnsi"/>
                <w:sz w:val="20"/>
              </w:rPr>
              <w:t xml:space="preserve">Possess </w:t>
            </w:r>
            <w:r w:rsidRPr="005C0ADB">
              <w:rPr>
                <w:rFonts w:asciiTheme="minorHAnsi" w:hAnsiTheme="minorHAnsi" w:cstheme="minorHAnsi"/>
                <w:b/>
                <w:sz w:val="20"/>
              </w:rPr>
              <w:t>excellent interpersonal, communication &amp; analytical skills</w:t>
            </w:r>
            <w:r w:rsidRPr="005C0ADB">
              <w:rPr>
                <w:rFonts w:asciiTheme="minorHAnsi" w:hAnsiTheme="minorHAnsi" w:cstheme="minorHAnsi"/>
                <w:sz w:val="20"/>
              </w:rPr>
              <w:t xml:space="preserve"> with demonstrated abilities in customer relationship management.</w:t>
            </w:r>
          </w:p>
          <w:p w14:paraId="20B60D7B" w14:textId="77777777" w:rsidR="00027156" w:rsidRPr="00CA2843" w:rsidRDefault="00027156" w:rsidP="00CD08AE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600E2D83" w14:textId="77777777" w:rsidR="00006E7E" w:rsidRPr="00CA2843" w:rsidRDefault="00006E7E" w:rsidP="00027156">
      <w:pPr>
        <w:pStyle w:val="BodyText"/>
        <w:ind w:left="0"/>
        <w:rPr>
          <w:rFonts w:ascii="Calibri" w:hAnsi="Calibri" w:cs="Calibri"/>
          <w:b/>
          <w:color w:val="002060"/>
          <w:sz w:val="20"/>
        </w:rPr>
      </w:pPr>
    </w:p>
    <w:p w14:paraId="1AF4D4BC" w14:textId="77777777" w:rsidR="00932CBE" w:rsidRPr="00CA2843" w:rsidRDefault="00932CBE" w:rsidP="00027156">
      <w:pPr>
        <w:pStyle w:val="BodyText"/>
        <w:ind w:left="0"/>
        <w:rPr>
          <w:rFonts w:ascii="Calibri" w:hAnsi="Calibri" w:cs="Calibri"/>
          <w:b/>
          <w:color w:val="002060"/>
          <w:sz w:val="20"/>
        </w:rPr>
      </w:pPr>
    </w:p>
    <w:p w14:paraId="3D91E81E" w14:textId="77777777" w:rsidR="00932CBE" w:rsidRPr="00CA2843" w:rsidRDefault="00932CBE" w:rsidP="00027156">
      <w:pPr>
        <w:pStyle w:val="BodyText"/>
        <w:ind w:left="0"/>
        <w:rPr>
          <w:rFonts w:ascii="Calibri" w:hAnsi="Calibri" w:cs="Calibri"/>
          <w:b/>
          <w:color w:val="002060"/>
          <w:sz w:val="20"/>
        </w:rPr>
      </w:pPr>
    </w:p>
    <w:p w14:paraId="2182AD1A" w14:textId="77777777" w:rsidR="00932CBE" w:rsidRPr="00CA2843" w:rsidRDefault="00932CBE" w:rsidP="00027156">
      <w:pPr>
        <w:pStyle w:val="BodyText"/>
        <w:ind w:left="0"/>
        <w:rPr>
          <w:rFonts w:ascii="Calibri" w:hAnsi="Calibri" w:cs="Calibri"/>
          <w:b/>
          <w:color w:val="002060"/>
          <w:sz w:val="20"/>
        </w:rPr>
      </w:pPr>
    </w:p>
    <w:p w14:paraId="2D378EFF" w14:textId="77777777" w:rsidR="00932CBE" w:rsidRPr="00CA2843" w:rsidRDefault="00932CBE" w:rsidP="00027156">
      <w:pPr>
        <w:pStyle w:val="BodyText"/>
        <w:ind w:left="0"/>
        <w:rPr>
          <w:rFonts w:ascii="Calibri" w:hAnsi="Calibri" w:cs="Calibri"/>
          <w:b/>
          <w:color w:val="002060"/>
          <w:sz w:val="20"/>
        </w:rPr>
      </w:pPr>
    </w:p>
    <w:p w14:paraId="6669D0FB" w14:textId="1B2C1C77" w:rsidR="00CD08AE" w:rsidRDefault="00EE56F3" w:rsidP="00EE56F3">
      <w:pPr>
        <w:spacing w:line="240" w:lineRule="auto"/>
        <w:rPr>
          <w:rFonts w:ascii="Calibri" w:hAnsi="Calibri" w:cs="Calibri"/>
          <w:b/>
          <w:color w:val="002060"/>
          <w:sz w:val="20"/>
        </w:rPr>
      </w:pPr>
      <w:r>
        <w:rPr>
          <w:rFonts w:ascii="Calibri" w:hAnsi="Calibri" w:cs="Calibri"/>
          <w:b/>
          <w:color w:val="002060"/>
          <w:sz w:val="20"/>
        </w:rPr>
        <w:br w:type="page"/>
      </w:r>
    </w:p>
    <w:p w14:paraId="0344B8C1" w14:textId="58FE3C99" w:rsidR="00027156" w:rsidRDefault="00027156" w:rsidP="00027156">
      <w:pPr>
        <w:pStyle w:val="BodyText"/>
        <w:ind w:left="0"/>
        <w:rPr>
          <w:rFonts w:ascii="Calibri" w:hAnsi="Calibri" w:cs="Calibri"/>
          <w:b/>
          <w:color w:val="002060"/>
          <w:sz w:val="20"/>
        </w:rPr>
      </w:pPr>
      <w:r w:rsidRPr="00CA2843">
        <w:rPr>
          <w:rFonts w:ascii="Calibri" w:hAnsi="Calibri" w:cs="Calibri"/>
          <w:b/>
          <w:color w:val="002060"/>
          <w:sz w:val="20"/>
        </w:rPr>
        <w:lastRenderedPageBreak/>
        <w:t>WORK EXPERIENCE</w:t>
      </w:r>
    </w:p>
    <w:p w14:paraId="36C580D1" w14:textId="78B85F8C" w:rsidR="002756F7" w:rsidRPr="002756F7" w:rsidRDefault="00994A94" w:rsidP="002756F7">
      <w:pPr>
        <w:pStyle w:val="BodyText"/>
        <w:numPr>
          <w:ilvl w:val="0"/>
          <w:numId w:val="8"/>
        </w:numPr>
        <w:jc w:val="both"/>
        <w:rPr>
          <w:rFonts w:ascii="Calibri" w:hAnsi="Calibri" w:cs="Calibri"/>
          <w:b/>
          <w:sz w:val="20"/>
        </w:rPr>
      </w:pPr>
      <w:r w:rsidRPr="00CA2843">
        <w:rPr>
          <w:rFonts w:ascii="Calibri" w:hAnsi="Calibri" w:cs="Calibri"/>
          <w:b/>
          <w:sz w:val="20"/>
        </w:rPr>
        <w:t>Company:</w:t>
      </w:r>
      <w:r w:rsidR="002756F7" w:rsidRPr="0032249D">
        <w:rPr>
          <w:rFonts w:ascii="Calibri" w:hAnsi="Calibri" w:cs="Calibri"/>
          <w:bCs/>
          <w:sz w:val="20"/>
        </w:rPr>
        <w:t xml:space="preserve"> Jade Global</w:t>
      </w:r>
    </w:p>
    <w:p w14:paraId="5740A5DC" w14:textId="70C062E5" w:rsidR="002756F7" w:rsidRDefault="00994A94" w:rsidP="002756F7">
      <w:pPr>
        <w:pStyle w:val="BodyText"/>
        <w:ind w:left="450"/>
        <w:jc w:val="both"/>
        <w:rPr>
          <w:rFonts w:ascii="Calibri" w:hAnsi="Calibri" w:cs="Calibri"/>
          <w:sz w:val="20"/>
        </w:rPr>
      </w:pPr>
      <w:r w:rsidRPr="002756F7">
        <w:rPr>
          <w:rFonts w:ascii="Calibri" w:hAnsi="Calibri" w:cs="Calibri"/>
          <w:b/>
          <w:sz w:val="20"/>
        </w:rPr>
        <w:t>Duration</w:t>
      </w:r>
      <w:r w:rsidRPr="002756F7">
        <w:rPr>
          <w:rFonts w:ascii="Calibri" w:hAnsi="Calibri" w:cs="Calibri"/>
          <w:sz w:val="20"/>
        </w:rPr>
        <w:t>:</w:t>
      </w:r>
      <w:r w:rsidR="002756F7" w:rsidRPr="002756F7">
        <w:rPr>
          <w:rFonts w:ascii="Calibri" w:hAnsi="Calibri" w:cs="Calibri"/>
          <w:sz w:val="20"/>
        </w:rPr>
        <w:t xml:space="preserve"> </w:t>
      </w:r>
      <w:r w:rsidR="005B1AAA">
        <w:rPr>
          <w:rFonts w:ascii="Calibri" w:hAnsi="Calibri" w:cs="Calibri"/>
          <w:sz w:val="20"/>
        </w:rPr>
        <w:t>Feb 2022</w:t>
      </w:r>
      <w:r w:rsidR="002756F7" w:rsidRPr="002756F7">
        <w:rPr>
          <w:rFonts w:ascii="Calibri" w:hAnsi="Calibri" w:cs="Calibri"/>
          <w:sz w:val="20"/>
        </w:rPr>
        <w:t>- Currently working</w:t>
      </w:r>
    </w:p>
    <w:p w14:paraId="64DE4929" w14:textId="3CEDEFCA" w:rsidR="002756F7" w:rsidRDefault="002756F7" w:rsidP="002756F7">
      <w:pPr>
        <w:pStyle w:val="BodyText"/>
        <w:ind w:left="45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>Project Title</w:t>
      </w:r>
      <w:r w:rsidRPr="002756F7">
        <w:rPr>
          <w:rFonts w:ascii="Calibri" w:hAnsi="Calibri" w:cs="Calibri"/>
          <w:sz w:val="20"/>
        </w:rPr>
        <w:t>:</w:t>
      </w:r>
      <w:r>
        <w:rPr>
          <w:rFonts w:ascii="Calibri" w:hAnsi="Calibri" w:cs="Calibri"/>
          <w:sz w:val="20"/>
        </w:rPr>
        <w:t xml:space="preserve"> </w:t>
      </w:r>
      <w:r w:rsidR="005B1AAA">
        <w:rPr>
          <w:rFonts w:ascii="Calibri" w:hAnsi="Calibri" w:cs="Calibri"/>
          <w:sz w:val="20"/>
        </w:rPr>
        <w:t xml:space="preserve">Now </w:t>
      </w:r>
      <w:proofErr w:type="gramStart"/>
      <w:r w:rsidR="005B1AAA">
        <w:rPr>
          <w:rFonts w:ascii="Calibri" w:hAnsi="Calibri" w:cs="Calibri"/>
          <w:sz w:val="20"/>
        </w:rPr>
        <w:t>On</w:t>
      </w:r>
      <w:proofErr w:type="gramEnd"/>
      <w:r w:rsidR="005B1AAA">
        <w:rPr>
          <w:rFonts w:ascii="Calibri" w:hAnsi="Calibri" w:cs="Calibri"/>
          <w:sz w:val="20"/>
        </w:rPr>
        <w:t xml:space="preserve"> Now </w:t>
      </w:r>
    </w:p>
    <w:p w14:paraId="5A280E04" w14:textId="207AF4EA" w:rsidR="002756F7" w:rsidRDefault="002756F7" w:rsidP="002756F7">
      <w:pPr>
        <w:pStyle w:val="BodyText"/>
        <w:ind w:left="45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>Client</w:t>
      </w:r>
      <w:r w:rsidRPr="002756F7">
        <w:rPr>
          <w:rFonts w:ascii="Calibri" w:hAnsi="Calibri" w:cs="Calibri"/>
          <w:sz w:val="20"/>
        </w:rPr>
        <w:t>:</w:t>
      </w:r>
      <w:r>
        <w:rPr>
          <w:rFonts w:ascii="Calibri" w:hAnsi="Calibri" w:cs="Calibri"/>
          <w:sz w:val="20"/>
        </w:rPr>
        <w:t xml:space="preserve"> </w:t>
      </w:r>
      <w:r w:rsidR="005B1AAA">
        <w:rPr>
          <w:rFonts w:ascii="Calibri" w:hAnsi="Calibri" w:cs="Calibri"/>
          <w:sz w:val="20"/>
        </w:rPr>
        <w:t>ServiceNow</w:t>
      </w:r>
    </w:p>
    <w:p w14:paraId="1601EEA2" w14:textId="250286BD" w:rsidR="005B1AAA" w:rsidRDefault="005B1AAA" w:rsidP="002756F7">
      <w:pPr>
        <w:pStyle w:val="BodyText"/>
        <w:ind w:left="45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>Tools</w:t>
      </w:r>
      <w:r w:rsidRPr="005B1AAA">
        <w:rPr>
          <w:rFonts w:ascii="Calibri" w:hAnsi="Calibri" w:cs="Calibri"/>
          <w:sz w:val="20"/>
        </w:rPr>
        <w:t>:</w:t>
      </w:r>
      <w:r>
        <w:rPr>
          <w:rFonts w:ascii="Calibri" w:hAnsi="Calibri" w:cs="Calibri"/>
          <w:sz w:val="20"/>
        </w:rPr>
        <w:t xml:space="preserve"> ATF, Git</w:t>
      </w:r>
    </w:p>
    <w:p w14:paraId="7E1F6D22" w14:textId="18DC438A" w:rsidR="002756F7" w:rsidRDefault="002756F7" w:rsidP="002756F7">
      <w:pPr>
        <w:pStyle w:val="BodyText"/>
        <w:ind w:left="45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>Project Details</w:t>
      </w:r>
      <w:r w:rsidRPr="002756F7">
        <w:rPr>
          <w:rFonts w:ascii="Calibri" w:hAnsi="Calibri" w:cs="Calibri"/>
          <w:sz w:val="20"/>
        </w:rPr>
        <w:t>:</w:t>
      </w:r>
      <w:r>
        <w:rPr>
          <w:rFonts w:ascii="Calibri" w:hAnsi="Calibri" w:cs="Calibri"/>
          <w:sz w:val="20"/>
        </w:rPr>
        <w:t xml:space="preserve"> </w:t>
      </w:r>
      <w:r w:rsidR="005B1AAA">
        <w:rPr>
          <w:rFonts w:ascii="Calibri" w:hAnsi="Calibri" w:cs="Calibri"/>
          <w:sz w:val="20"/>
        </w:rPr>
        <w:t xml:space="preserve">Now on Now is a ServiceNow project under which there are various applications created for helping sales team in achieve their tasks. To name a few Customer Call Application, Content Workflow Application,  </w:t>
      </w:r>
    </w:p>
    <w:p w14:paraId="096A0E85" w14:textId="77777777" w:rsidR="002756F7" w:rsidRPr="0032249D" w:rsidRDefault="002756F7" w:rsidP="002756F7">
      <w:pPr>
        <w:pStyle w:val="BodyText"/>
        <w:ind w:left="450"/>
        <w:jc w:val="both"/>
        <w:rPr>
          <w:rStyle w:val="normaltextrun"/>
          <w:rFonts w:ascii="Calibri" w:hAnsi="Calibri" w:cs="Calibri"/>
          <w:b/>
          <w:sz w:val="20"/>
        </w:rPr>
      </w:pPr>
      <w:r w:rsidRPr="00CA2843">
        <w:rPr>
          <w:rStyle w:val="normaltextrun"/>
          <w:rFonts w:ascii="Calibri" w:hAnsi="Calibri" w:cs="Calibri"/>
          <w:b/>
          <w:bCs/>
          <w:sz w:val="20"/>
        </w:rPr>
        <w:t>Roles &amp; Responsibilities:</w:t>
      </w:r>
      <w:r>
        <w:rPr>
          <w:rStyle w:val="normaltextrun"/>
          <w:rFonts w:ascii="Calibri" w:hAnsi="Calibri" w:cs="Calibri"/>
          <w:b/>
          <w:bCs/>
          <w:sz w:val="20"/>
        </w:rPr>
        <w:t xml:space="preserve"> </w:t>
      </w:r>
    </w:p>
    <w:p w14:paraId="3BF554A0" w14:textId="158E1723" w:rsidR="002756F7" w:rsidRPr="002756F7" w:rsidRDefault="002756F7" w:rsidP="002756F7">
      <w:pPr>
        <w:pStyle w:val="BodyText"/>
        <w:numPr>
          <w:ilvl w:val="0"/>
          <w:numId w:val="9"/>
        </w:num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Carrying out </w:t>
      </w:r>
      <w:r w:rsidR="005B1AAA">
        <w:rPr>
          <w:rFonts w:ascii="Calibri" w:hAnsi="Calibri" w:cs="Calibri"/>
          <w:sz w:val="20"/>
        </w:rPr>
        <w:t xml:space="preserve">functional </w:t>
      </w:r>
      <w:r>
        <w:rPr>
          <w:rFonts w:ascii="Calibri" w:hAnsi="Calibri" w:cs="Calibri"/>
          <w:sz w:val="20"/>
        </w:rPr>
        <w:t xml:space="preserve">testing for various </w:t>
      </w:r>
      <w:r w:rsidR="005B1AAA">
        <w:rPr>
          <w:rFonts w:ascii="Calibri" w:hAnsi="Calibri" w:cs="Calibri"/>
          <w:sz w:val="20"/>
        </w:rPr>
        <w:t>applications</w:t>
      </w:r>
      <w:r>
        <w:rPr>
          <w:rFonts w:ascii="Calibri" w:hAnsi="Calibri" w:cs="Calibri"/>
          <w:sz w:val="20"/>
        </w:rPr>
        <w:t xml:space="preserve"> manually and through automation </w:t>
      </w:r>
      <w:r w:rsidR="005B1AAA">
        <w:rPr>
          <w:rFonts w:ascii="Calibri" w:hAnsi="Calibri" w:cs="Calibri"/>
          <w:sz w:val="20"/>
        </w:rPr>
        <w:t xml:space="preserve">using </w:t>
      </w:r>
      <w:proofErr w:type="gramStart"/>
      <w:r w:rsidR="005B1AAA">
        <w:rPr>
          <w:rFonts w:ascii="Calibri" w:hAnsi="Calibri" w:cs="Calibri"/>
          <w:sz w:val="20"/>
        </w:rPr>
        <w:t>ATF(</w:t>
      </w:r>
      <w:proofErr w:type="gramEnd"/>
      <w:r w:rsidR="005B1AAA">
        <w:rPr>
          <w:rFonts w:ascii="Calibri" w:hAnsi="Calibri" w:cs="Calibri"/>
          <w:sz w:val="20"/>
        </w:rPr>
        <w:t>Automated testing framework – ServiceNow tool)</w:t>
      </w:r>
      <w:r>
        <w:rPr>
          <w:rFonts w:ascii="Calibri" w:hAnsi="Calibri" w:cs="Calibri"/>
          <w:sz w:val="20"/>
        </w:rPr>
        <w:t>.</w:t>
      </w:r>
    </w:p>
    <w:p w14:paraId="557C4949" w14:textId="77777777" w:rsidR="002756F7" w:rsidRPr="00FD1257" w:rsidRDefault="002756F7" w:rsidP="002756F7">
      <w:pPr>
        <w:pStyle w:val="BodyText"/>
        <w:numPr>
          <w:ilvl w:val="0"/>
          <w:numId w:val="9"/>
        </w:numPr>
        <w:rPr>
          <w:sz w:val="20"/>
        </w:rPr>
      </w:pPr>
      <w:r w:rsidRPr="00FD1257">
        <w:rPr>
          <w:sz w:val="20"/>
        </w:rPr>
        <w:t>Understanding the business requirements, preparing test scenario, test data &amp; test cases.</w:t>
      </w:r>
    </w:p>
    <w:p w14:paraId="1C145940" w14:textId="6CF7C4C4" w:rsidR="002756F7" w:rsidRDefault="002756F7" w:rsidP="002756F7">
      <w:pPr>
        <w:pStyle w:val="BodyText"/>
        <w:numPr>
          <w:ilvl w:val="0"/>
          <w:numId w:val="9"/>
        </w:numPr>
        <w:rPr>
          <w:sz w:val="20"/>
        </w:rPr>
      </w:pPr>
      <w:r w:rsidRPr="00FD1257">
        <w:rPr>
          <w:sz w:val="20"/>
        </w:rPr>
        <w:t>Involvement in Test Execution, Results Analyzing and Defect Reporting.</w:t>
      </w:r>
    </w:p>
    <w:p w14:paraId="784497AC" w14:textId="5FB8C679" w:rsidR="005B1AAA" w:rsidRPr="00FD1257" w:rsidRDefault="005B1AAA" w:rsidP="002756F7">
      <w:pPr>
        <w:pStyle w:val="BodyText"/>
        <w:numPr>
          <w:ilvl w:val="0"/>
          <w:numId w:val="9"/>
        </w:numPr>
        <w:rPr>
          <w:sz w:val="20"/>
        </w:rPr>
      </w:pPr>
      <w:r>
        <w:rPr>
          <w:sz w:val="20"/>
        </w:rPr>
        <w:t>Responsible for keeping the Regression test suite updated</w:t>
      </w:r>
      <w:r w:rsidR="00B7083F">
        <w:rPr>
          <w:sz w:val="20"/>
        </w:rPr>
        <w:t xml:space="preserve"> and focus on increasing the automation coverage</w:t>
      </w:r>
      <w:r>
        <w:rPr>
          <w:sz w:val="20"/>
        </w:rPr>
        <w:t xml:space="preserve">. </w:t>
      </w:r>
    </w:p>
    <w:p w14:paraId="57418C8A" w14:textId="77777777" w:rsidR="002756F7" w:rsidRPr="002756F7" w:rsidRDefault="002756F7" w:rsidP="00DB7420">
      <w:pPr>
        <w:pStyle w:val="BodyText"/>
        <w:ind w:left="0"/>
        <w:jc w:val="both"/>
        <w:rPr>
          <w:rFonts w:ascii="Calibri" w:hAnsi="Calibri" w:cs="Calibri"/>
          <w:sz w:val="20"/>
        </w:rPr>
      </w:pPr>
    </w:p>
    <w:p w14:paraId="7E7063E1" w14:textId="2F600BF0" w:rsidR="00CC4E71" w:rsidRPr="00CA2843" w:rsidRDefault="00994A94" w:rsidP="0032249D">
      <w:pPr>
        <w:pStyle w:val="BodyText"/>
        <w:numPr>
          <w:ilvl w:val="0"/>
          <w:numId w:val="8"/>
        </w:numPr>
        <w:jc w:val="both"/>
        <w:rPr>
          <w:rFonts w:ascii="Calibri" w:hAnsi="Calibri" w:cs="Calibri"/>
          <w:b/>
          <w:sz w:val="20"/>
        </w:rPr>
      </w:pPr>
      <w:r w:rsidRPr="00CA2843">
        <w:rPr>
          <w:rFonts w:ascii="Calibri" w:hAnsi="Calibri" w:cs="Calibri"/>
          <w:b/>
          <w:sz w:val="20"/>
        </w:rPr>
        <w:t>Company:</w:t>
      </w:r>
      <w:r w:rsidR="00CC4E71" w:rsidRPr="0032249D">
        <w:rPr>
          <w:rFonts w:ascii="Calibri" w:hAnsi="Calibri" w:cs="Calibri"/>
          <w:bCs/>
          <w:sz w:val="20"/>
        </w:rPr>
        <w:t xml:space="preserve"> Jade Global</w:t>
      </w:r>
    </w:p>
    <w:p w14:paraId="06BF3B32" w14:textId="09FE523A" w:rsidR="00932CBE" w:rsidRPr="00CA2843" w:rsidRDefault="00994A94" w:rsidP="0032249D">
      <w:pPr>
        <w:pStyle w:val="BodyText"/>
        <w:ind w:left="450"/>
        <w:jc w:val="both"/>
        <w:rPr>
          <w:rFonts w:ascii="Calibri" w:hAnsi="Calibri" w:cs="Calibri"/>
          <w:b/>
          <w:sz w:val="20"/>
        </w:rPr>
      </w:pPr>
      <w:r w:rsidRPr="00CA2843">
        <w:rPr>
          <w:rFonts w:ascii="Calibri" w:hAnsi="Calibri" w:cs="Calibri"/>
          <w:b/>
          <w:sz w:val="20"/>
        </w:rPr>
        <w:t>Duration:</w:t>
      </w:r>
      <w:r w:rsidR="00CD08AE">
        <w:rPr>
          <w:rFonts w:ascii="Calibri" w:hAnsi="Calibri" w:cs="Calibri"/>
          <w:b/>
          <w:sz w:val="20"/>
        </w:rPr>
        <w:t xml:space="preserve"> </w:t>
      </w:r>
      <w:r w:rsidR="00CD08AE" w:rsidRPr="0032249D">
        <w:rPr>
          <w:rFonts w:ascii="Calibri" w:hAnsi="Calibri" w:cs="Calibri"/>
          <w:bCs/>
          <w:sz w:val="20"/>
        </w:rPr>
        <w:t>Aug 2021</w:t>
      </w:r>
      <w:r w:rsidR="00CC4E71" w:rsidRPr="0032249D">
        <w:rPr>
          <w:rFonts w:ascii="Calibri" w:hAnsi="Calibri" w:cs="Calibri"/>
          <w:bCs/>
          <w:sz w:val="20"/>
        </w:rPr>
        <w:t xml:space="preserve"> – </w:t>
      </w:r>
      <w:r w:rsidR="005B1AAA">
        <w:rPr>
          <w:rFonts w:ascii="Calibri" w:hAnsi="Calibri" w:cs="Calibri"/>
          <w:bCs/>
          <w:sz w:val="20"/>
        </w:rPr>
        <w:t>Dec</w:t>
      </w:r>
      <w:r w:rsidR="002C5C5F">
        <w:rPr>
          <w:rFonts w:ascii="Calibri" w:hAnsi="Calibri" w:cs="Calibri"/>
          <w:bCs/>
          <w:sz w:val="20"/>
        </w:rPr>
        <w:t xml:space="preserve"> 2021</w:t>
      </w:r>
      <w:r w:rsidR="00CC4E71" w:rsidRPr="00CA2843">
        <w:rPr>
          <w:rFonts w:ascii="Calibri" w:hAnsi="Calibri" w:cs="Calibri"/>
          <w:b/>
          <w:sz w:val="20"/>
        </w:rPr>
        <w:t xml:space="preserve"> </w:t>
      </w:r>
    </w:p>
    <w:p w14:paraId="6FD76C5C" w14:textId="0D0B5B7A" w:rsidR="00424B00" w:rsidRPr="00CA2843" w:rsidRDefault="00424B00" w:rsidP="0032249D">
      <w:pPr>
        <w:pStyle w:val="BodyText"/>
        <w:ind w:left="450"/>
        <w:jc w:val="both"/>
        <w:rPr>
          <w:rFonts w:ascii="Calibri" w:hAnsi="Calibri" w:cs="Calibri"/>
          <w:sz w:val="20"/>
        </w:rPr>
      </w:pPr>
      <w:r w:rsidRPr="00CA2843">
        <w:rPr>
          <w:rFonts w:ascii="Calibri" w:hAnsi="Calibri" w:cs="Calibri"/>
          <w:b/>
          <w:sz w:val="20"/>
        </w:rPr>
        <w:t xml:space="preserve">Project Title: </w:t>
      </w:r>
      <w:r w:rsidR="00443986" w:rsidRPr="0032249D">
        <w:rPr>
          <w:rFonts w:ascii="Calibri" w:hAnsi="Calibri" w:cs="Calibri"/>
          <w:bCs/>
          <w:sz w:val="20"/>
        </w:rPr>
        <w:t>Emerging Interfaces</w:t>
      </w:r>
    </w:p>
    <w:p w14:paraId="366501BB" w14:textId="07C11105" w:rsidR="00424B00" w:rsidRPr="00CA2843" w:rsidRDefault="00424B00" w:rsidP="0032249D">
      <w:pPr>
        <w:pStyle w:val="BodyText"/>
        <w:ind w:left="450"/>
        <w:jc w:val="both"/>
        <w:rPr>
          <w:rFonts w:ascii="Calibri" w:hAnsi="Calibri" w:cs="Calibri"/>
          <w:b/>
          <w:sz w:val="20"/>
        </w:rPr>
      </w:pPr>
      <w:r w:rsidRPr="00CA2843">
        <w:rPr>
          <w:rFonts w:ascii="Calibri" w:hAnsi="Calibri" w:cs="Calibri"/>
          <w:b/>
          <w:sz w:val="20"/>
        </w:rPr>
        <w:t xml:space="preserve">Client: </w:t>
      </w:r>
      <w:r w:rsidR="00443986" w:rsidRPr="0032249D">
        <w:rPr>
          <w:rFonts w:ascii="Calibri" w:hAnsi="Calibri" w:cs="Calibri"/>
          <w:bCs/>
          <w:sz w:val="20"/>
        </w:rPr>
        <w:t>Service</w:t>
      </w:r>
      <w:r w:rsidR="0032249D" w:rsidRPr="0032249D">
        <w:rPr>
          <w:rFonts w:ascii="Calibri" w:hAnsi="Calibri" w:cs="Calibri"/>
          <w:bCs/>
          <w:sz w:val="20"/>
        </w:rPr>
        <w:t>N</w:t>
      </w:r>
      <w:r w:rsidR="00443986" w:rsidRPr="0032249D">
        <w:rPr>
          <w:rFonts w:ascii="Calibri" w:hAnsi="Calibri" w:cs="Calibri"/>
          <w:bCs/>
          <w:sz w:val="20"/>
        </w:rPr>
        <w:t>ow</w:t>
      </w:r>
    </w:p>
    <w:p w14:paraId="284843DB" w14:textId="77777777" w:rsidR="0032249D" w:rsidRDefault="00424B00" w:rsidP="0032249D">
      <w:pPr>
        <w:pStyle w:val="BodyText"/>
        <w:ind w:left="450"/>
        <w:jc w:val="both"/>
        <w:rPr>
          <w:rFonts w:ascii="Calibri" w:hAnsi="Calibri" w:cs="Calibri"/>
          <w:b/>
          <w:sz w:val="20"/>
        </w:rPr>
      </w:pPr>
      <w:r w:rsidRPr="00CA2843">
        <w:rPr>
          <w:rFonts w:ascii="Calibri" w:hAnsi="Calibri" w:cs="Calibri"/>
          <w:b/>
          <w:sz w:val="20"/>
        </w:rPr>
        <w:t xml:space="preserve">Tools:  </w:t>
      </w:r>
      <w:r w:rsidR="00443986" w:rsidRPr="0032249D">
        <w:rPr>
          <w:rFonts w:ascii="Calibri" w:hAnsi="Calibri" w:cs="Calibri"/>
          <w:bCs/>
          <w:sz w:val="20"/>
        </w:rPr>
        <w:t>Eclipse</w:t>
      </w:r>
      <w:r w:rsidR="00311428" w:rsidRPr="0032249D">
        <w:rPr>
          <w:rFonts w:ascii="Calibri" w:hAnsi="Calibri" w:cs="Calibri"/>
          <w:bCs/>
          <w:sz w:val="20"/>
        </w:rPr>
        <w:t>, Git</w:t>
      </w:r>
    </w:p>
    <w:p w14:paraId="4B5AFECF" w14:textId="22051958" w:rsidR="0032249D" w:rsidRDefault="0032249D" w:rsidP="0032249D">
      <w:pPr>
        <w:pStyle w:val="BodyText"/>
        <w:ind w:left="450"/>
        <w:jc w:val="both"/>
        <w:rPr>
          <w:rFonts w:ascii="Calibri" w:hAnsi="Calibri" w:cs="Calibri"/>
          <w:b/>
          <w:sz w:val="20"/>
        </w:rPr>
      </w:pPr>
      <w:r>
        <w:rPr>
          <w:rStyle w:val="eop"/>
          <w:rFonts w:ascii="Calibri" w:hAnsi="Calibri" w:cs="Calibri"/>
          <w:b/>
          <w:bCs/>
          <w:sz w:val="20"/>
        </w:rPr>
        <w:t xml:space="preserve">Project </w:t>
      </w:r>
      <w:r w:rsidR="00B7083F">
        <w:rPr>
          <w:rStyle w:val="eop"/>
          <w:rFonts w:ascii="Calibri" w:hAnsi="Calibri" w:cs="Calibri"/>
          <w:b/>
          <w:bCs/>
          <w:sz w:val="20"/>
        </w:rPr>
        <w:t>Details:</w:t>
      </w:r>
      <w:r>
        <w:rPr>
          <w:rStyle w:val="eop"/>
          <w:rFonts w:ascii="Calibri" w:hAnsi="Calibri" w:cs="Calibri"/>
          <w:b/>
          <w:bCs/>
          <w:sz w:val="20"/>
        </w:rPr>
        <w:t xml:space="preserve"> </w:t>
      </w:r>
      <w:r w:rsidR="00311428" w:rsidRPr="0032249D">
        <w:rPr>
          <w:rStyle w:val="eop"/>
          <w:rFonts w:ascii="Calibri" w:hAnsi="Calibri" w:cs="Calibri"/>
          <w:sz w:val="20"/>
        </w:rPr>
        <w:t>Emerging Interfaces</w:t>
      </w:r>
      <w:r w:rsidR="00311428">
        <w:rPr>
          <w:rStyle w:val="eop"/>
          <w:rFonts w:ascii="Calibri" w:hAnsi="Calibri" w:cs="Calibri"/>
          <w:bCs/>
          <w:sz w:val="20"/>
        </w:rPr>
        <w:t xml:space="preserve"> included new </w:t>
      </w:r>
      <w:r w:rsidR="00994A94">
        <w:rPr>
          <w:rStyle w:val="eop"/>
          <w:rFonts w:ascii="Calibri" w:hAnsi="Calibri" w:cs="Calibri"/>
          <w:bCs/>
          <w:sz w:val="20"/>
        </w:rPr>
        <w:t>ServiceNow</w:t>
      </w:r>
      <w:r w:rsidR="00311428">
        <w:rPr>
          <w:rStyle w:val="eop"/>
          <w:rFonts w:ascii="Calibri" w:hAnsi="Calibri" w:cs="Calibri"/>
          <w:bCs/>
          <w:sz w:val="20"/>
        </w:rPr>
        <w:t xml:space="preserve"> products such as AWA</w:t>
      </w:r>
      <w:r w:rsidR="00CF233E">
        <w:rPr>
          <w:rStyle w:val="eop"/>
          <w:rFonts w:ascii="Calibri" w:hAnsi="Calibri" w:cs="Calibri"/>
          <w:bCs/>
          <w:sz w:val="20"/>
        </w:rPr>
        <w:t xml:space="preserve"> </w:t>
      </w:r>
      <w:r w:rsidR="00311428">
        <w:rPr>
          <w:rStyle w:val="eop"/>
          <w:rFonts w:ascii="Calibri" w:hAnsi="Calibri" w:cs="Calibri"/>
          <w:bCs/>
          <w:sz w:val="20"/>
        </w:rPr>
        <w:t>(Advanced Work Assignment), Conversational Interfaces like Virtual agent, Integrations with platforms like MS Teams, Al</w:t>
      </w:r>
      <w:bookmarkStart w:id="0" w:name="_GoBack"/>
      <w:bookmarkEnd w:id="0"/>
      <w:r w:rsidR="00311428">
        <w:rPr>
          <w:rStyle w:val="eop"/>
          <w:rFonts w:ascii="Calibri" w:hAnsi="Calibri" w:cs="Calibri"/>
          <w:bCs/>
          <w:sz w:val="20"/>
        </w:rPr>
        <w:t xml:space="preserve">, FB, etc. </w:t>
      </w:r>
    </w:p>
    <w:p w14:paraId="574EFF75" w14:textId="77777777" w:rsidR="0032249D" w:rsidRDefault="0032249D" w:rsidP="0032249D">
      <w:pPr>
        <w:pStyle w:val="BodyText"/>
        <w:ind w:left="450"/>
        <w:jc w:val="both"/>
        <w:rPr>
          <w:rStyle w:val="normaltextrun"/>
          <w:rFonts w:ascii="Calibri" w:hAnsi="Calibri" w:cs="Calibri"/>
          <w:b/>
          <w:bCs/>
          <w:sz w:val="20"/>
        </w:rPr>
      </w:pPr>
    </w:p>
    <w:p w14:paraId="38317713" w14:textId="7CEE26AF" w:rsidR="0031070B" w:rsidRPr="0032249D" w:rsidRDefault="00311428" w:rsidP="0032249D">
      <w:pPr>
        <w:pStyle w:val="BodyText"/>
        <w:ind w:left="450"/>
        <w:jc w:val="both"/>
        <w:rPr>
          <w:rStyle w:val="normaltextrun"/>
          <w:rFonts w:ascii="Calibri" w:hAnsi="Calibri" w:cs="Calibri"/>
          <w:b/>
          <w:sz w:val="20"/>
        </w:rPr>
      </w:pPr>
      <w:r w:rsidRPr="00CA2843">
        <w:rPr>
          <w:rStyle w:val="normaltextrun"/>
          <w:rFonts w:ascii="Calibri" w:hAnsi="Calibri" w:cs="Calibri"/>
          <w:b/>
          <w:bCs/>
          <w:sz w:val="20"/>
        </w:rPr>
        <w:t>Roles &amp; Responsibilities:</w:t>
      </w:r>
      <w:r>
        <w:rPr>
          <w:rStyle w:val="normaltextrun"/>
          <w:rFonts w:ascii="Calibri" w:hAnsi="Calibri" w:cs="Calibri"/>
          <w:b/>
          <w:bCs/>
          <w:sz w:val="20"/>
        </w:rPr>
        <w:t xml:space="preserve"> </w:t>
      </w:r>
    </w:p>
    <w:p w14:paraId="5CB1D756" w14:textId="77777777" w:rsidR="00424B00" w:rsidRPr="0031070B" w:rsidRDefault="00311428" w:rsidP="0032249D">
      <w:pPr>
        <w:pStyle w:val="BodyText"/>
        <w:numPr>
          <w:ilvl w:val="0"/>
          <w:numId w:val="7"/>
        </w:numPr>
        <w:ind w:left="1080"/>
        <w:rPr>
          <w:rStyle w:val="normaltextrun"/>
          <w:rFonts w:ascii="Calibri" w:hAnsi="Calibri" w:cs="Calibri"/>
          <w:color w:val="002060"/>
          <w:sz w:val="20"/>
        </w:rPr>
      </w:pPr>
      <w:r w:rsidRPr="0031070B">
        <w:rPr>
          <w:rStyle w:val="normaltextrun"/>
          <w:rFonts w:ascii="Calibri" w:hAnsi="Calibri" w:cs="Calibri"/>
          <w:bCs/>
          <w:sz w:val="20"/>
        </w:rPr>
        <w:t>Preparing and executing automation test cases using Selenium, java.</w:t>
      </w:r>
      <w:r w:rsidR="0031070B" w:rsidRPr="0031070B">
        <w:rPr>
          <w:rStyle w:val="normaltextrun"/>
          <w:rFonts w:ascii="Calibri" w:hAnsi="Calibri" w:cs="Calibri"/>
          <w:bCs/>
          <w:sz w:val="20"/>
        </w:rPr>
        <w:t xml:space="preserve"> </w:t>
      </w:r>
    </w:p>
    <w:p w14:paraId="2D9EEA5D" w14:textId="61177AB0" w:rsidR="0031070B" w:rsidRDefault="0031070B" w:rsidP="0032249D">
      <w:pPr>
        <w:pStyle w:val="BodyText"/>
        <w:numPr>
          <w:ilvl w:val="0"/>
          <w:numId w:val="7"/>
        </w:numPr>
        <w:ind w:left="1080"/>
        <w:rPr>
          <w:rFonts w:ascii="Calibri" w:hAnsi="Calibri" w:cs="Calibri"/>
          <w:sz w:val="20"/>
        </w:rPr>
      </w:pPr>
      <w:r w:rsidRPr="0031070B">
        <w:rPr>
          <w:rFonts w:ascii="Calibri" w:hAnsi="Calibri" w:cs="Calibri"/>
          <w:sz w:val="20"/>
        </w:rPr>
        <w:t xml:space="preserve">Maintenance of existing test scripts using </w:t>
      </w:r>
      <w:r w:rsidR="00360ECB">
        <w:rPr>
          <w:rFonts w:ascii="Calibri" w:hAnsi="Calibri" w:cs="Calibri"/>
          <w:sz w:val="20"/>
        </w:rPr>
        <w:t>TESTNG</w:t>
      </w:r>
      <w:r w:rsidRPr="0031070B">
        <w:rPr>
          <w:rFonts w:ascii="Calibri" w:hAnsi="Calibri" w:cs="Calibri"/>
          <w:sz w:val="20"/>
        </w:rPr>
        <w:t xml:space="preserve"> framework.</w:t>
      </w:r>
    </w:p>
    <w:p w14:paraId="4491CFBF" w14:textId="77777777" w:rsidR="0031070B" w:rsidRPr="0031070B" w:rsidRDefault="0031070B" w:rsidP="0032249D">
      <w:pPr>
        <w:pStyle w:val="BodyText"/>
        <w:numPr>
          <w:ilvl w:val="0"/>
          <w:numId w:val="7"/>
        </w:numPr>
        <w:ind w:left="10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Modified existing scripts according to requirement.</w:t>
      </w:r>
    </w:p>
    <w:p w14:paraId="3E9F5A08" w14:textId="76929201" w:rsidR="0010174E" w:rsidRDefault="00932CBE" w:rsidP="0032249D">
      <w:pPr>
        <w:pStyle w:val="BodyText"/>
        <w:ind w:left="450"/>
        <w:jc w:val="both"/>
        <w:rPr>
          <w:rFonts w:ascii="Calibri" w:hAnsi="Calibri" w:cs="Calibri"/>
          <w:b/>
          <w:sz w:val="20"/>
        </w:rPr>
      </w:pPr>
      <w:r w:rsidRPr="00CA2843">
        <w:rPr>
          <w:rFonts w:ascii="Calibri" w:hAnsi="Calibri" w:cs="Calibri"/>
          <w:b/>
          <w:sz w:val="20"/>
        </w:rPr>
        <w:t xml:space="preserve">     </w:t>
      </w:r>
    </w:p>
    <w:p w14:paraId="6FF821CD" w14:textId="77777777" w:rsidR="00AA3F56" w:rsidRDefault="00AA3F56" w:rsidP="00006E7E">
      <w:pPr>
        <w:pStyle w:val="BodyText"/>
        <w:jc w:val="both"/>
        <w:rPr>
          <w:rFonts w:ascii="Calibri" w:hAnsi="Calibri" w:cs="Calibri"/>
          <w:b/>
          <w:sz w:val="20"/>
        </w:rPr>
      </w:pPr>
    </w:p>
    <w:p w14:paraId="66697CB0" w14:textId="77777777" w:rsidR="00CC4E71" w:rsidRPr="00CA2843" w:rsidRDefault="00CC4E71" w:rsidP="002058C0">
      <w:pPr>
        <w:numPr>
          <w:ilvl w:val="0"/>
          <w:numId w:val="4"/>
        </w:numPr>
        <w:rPr>
          <w:rFonts w:ascii="Calibri" w:hAnsi="Calibri" w:cs="Calibri"/>
          <w:b/>
          <w:color w:val="000000"/>
          <w:sz w:val="20"/>
        </w:rPr>
      </w:pPr>
      <w:r w:rsidRPr="00CA2843">
        <w:rPr>
          <w:rFonts w:ascii="Calibri" w:hAnsi="Calibri" w:cs="Calibri"/>
          <w:b/>
          <w:sz w:val="20"/>
        </w:rPr>
        <w:t>Company Name</w:t>
      </w:r>
      <w:r w:rsidR="00932CBE" w:rsidRPr="00CA2843">
        <w:rPr>
          <w:rFonts w:ascii="Calibri" w:hAnsi="Calibri" w:cs="Calibri"/>
          <w:b/>
          <w:sz w:val="20"/>
        </w:rPr>
        <w:t>:</w:t>
      </w:r>
      <w:r w:rsidR="00CD08AE">
        <w:rPr>
          <w:rFonts w:ascii="Calibri" w:hAnsi="Calibri" w:cs="Calibri"/>
          <w:b/>
          <w:sz w:val="20"/>
        </w:rPr>
        <w:t xml:space="preserve"> Wipro Technologies</w:t>
      </w:r>
    </w:p>
    <w:p w14:paraId="77E16A0A" w14:textId="7408EC9F" w:rsidR="00CC4E71" w:rsidRDefault="00932CBE" w:rsidP="00CC4E71">
      <w:pPr>
        <w:ind w:left="360"/>
        <w:rPr>
          <w:rFonts w:ascii="Calibri" w:hAnsi="Calibri" w:cs="Calibri"/>
          <w:color w:val="000000"/>
          <w:sz w:val="20"/>
        </w:rPr>
      </w:pPr>
      <w:r w:rsidRPr="00CA2843">
        <w:rPr>
          <w:rFonts w:ascii="Calibri" w:hAnsi="Calibri" w:cs="Calibri"/>
          <w:b/>
          <w:color w:val="000000"/>
          <w:sz w:val="20"/>
        </w:rPr>
        <w:t xml:space="preserve">  </w:t>
      </w:r>
      <w:r w:rsidR="00B7083F" w:rsidRPr="00CA2843">
        <w:rPr>
          <w:rFonts w:ascii="Calibri" w:hAnsi="Calibri" w:cs="Calibri"/>
          <w:b/>
          <w:color w:val="000000"/>
          <w:sz w:val="20"/>
        </w:rPr>
        <w:t>Duration</w:t>
      </w:r>
      <w:r w:rsidR="00B7083F" w:rsidRPr="00CA2843">
        <w:rPr>
          <w:rFonts w:ascii="Calibri" w:hAnsi="Calibri" w:cs="Calibri"/>
          <w:color w:val="000000"/>
          <w:sz w:val="20"/>
        </w:rPr>
        <w:t>:</w:t>
      </w:r>
      <w:r w:rsidR="00CD08AE">
        <w:rPr>
          <w:rFonts w:ascii="Calibri" w:hAnsi="Calibri" w:cs="Calibri"/>
          <w:color w:val="000000"/>
          <w:sz w:val="20"/>
        </w:rPr>
        <w:t xml:space="preserve"> 4 years 6 months</w:t>
      </w:r>
    </w:p>
    <w:p w14:paraId="35D1745A" w14:textId="2424D06D" w:rsidR="00932CBE" w:rsidRPr="00CA2843" w:rsidRDefault="00A608A9" w:rsidP="00A608A9">
      <w:pPr>
        <w:pStyle w:val="BodyText"/>
        <w:ind w:left="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 xml:space="preserve">  </w:t>
      </w:r>
      <w:r w:rsidR="00932CBE" w:rsidRPr="00CA2843">
        <w:rPr>
          <w:rFonts w:ascii="Calibri" w:hAnsi="Calibri" w:cs="Calibri"/>
          <w:b/>
          <w:sz w:val="20"/>
        </w:rPr>
        <w:t xml:space="preserve">       Project Title: </w:t>
      </w:r>
      <w:proofErr w:type="spellStart"/>
      <w:r w:rsidR="00CD08AE">
        <w:rPr>
          <w:rFonts w:ascii="Calibri" w:hAnsi="Calibri" w:cs="Calibri"/>
          <w:b/>
          <w:sz w:val="20"/>
        </w:rPr>
        <w:t>Eazypay</w:t>
      </w:r>
      <w:proofErr w:type="spellEnd"/>
      <w:r w:rsidR="00CD08AE">
        <w:rPr>
          <w:rFonts w:ascii="Calibri" w:hAnsi="Calibri" w:cs="Calibri"/>
          <w:b/>
          <w:sz w:val="20"/>
        </w:rPr>
        <w:t xml:space="preserve"> </w:t>
      </w:r>
    </w:p>
    <w:p w14:paraId="3F69725E" w14:textId="77777777" w:rsidR="00932CBE" w:rsidRPr="00CA2843" w:rsidRDefault="00932CBE" w:rsidP="00932CBE">
      <w:pPr>
        <w:pStyle w:val="BodyText"/>
        <w:jc w:val="both"/>
        <w:rPr>
          <w:rFonts w:ascii="Calibri" w:hAnsi="Calibri" w:cs="Calibri"/>
          <w:b/>
          <w:sz w:val="20"/>
        </w:rPr>
      </w:pPr>
      <w:r w:rsidRPr="00CA2843">
        <w:rPr>
          <w:rFonts w:ascii="Calibri" w:hAnsi="Calibri" w:cs="Calibri"/>
          <w:b/>
          <w:sz w:val="20"/>
        </w:rPr>
        <w:t xml:space="preserve">       Client: </w:t>
      </w:r>
      <w:r w:rsidR="00CD08AE">
        <w:rPr>
          <w:rFonts w:ascii="Calibri" w:hAnsi="Calibri" w:cs="Calibri"/>
          <w:b/>
          <w:sz w:val="20"/>
        </w:rPr>
        <w:t>ICICI Bank</w:t>
      </w:r>
    </w:p>
    <w:p w14:paraId="4B55598A" w14:textId="77777777" w:rsidR="00932CBE" w:rsidRPr="00CA2843" w:rsidRDefault="00932CBE" w:rsidP="00932CBE">
      <w:pPr>
        <w:pStyle w:val="BodyText"/>
        <w:jc w:val="both"/>
        <w:rPr>
          <w:rFonts w:ascii="Calibri" w:hAnsi="Calibri" w:cs="Calibri"/>
          <w:b/>
          <w:sz w:val="20"/>
        </w:rPr>
      </w:pPr>
      <w:r w:rsidRPr="00CA2843">
        <w:rPr>
          <w:rFonts w:ascii="Calibri" w:hAnsi="Calibri" w:cs="Calibri"/>
          <w:b/>
          <w:sz w:val="20"/>
        </w:rPr>
        <w:t xml:space="preserve">       Tools:  </w:t>
      </w:r>
      <w:r w:rsidR="00CD08AE" w:rsidRPr="001E4F24">
        <w:rPr>
          <w:rFonts w:asciiTheme="minorHAnsi" w:hAnsiTheme="minorHAnsi" w:cstheme="minorHAnsi"/>
          <w:sz w:val="20"/>
          <w:lang w:val="en-GB" w:eastAsia="en-GB" w:bidi="hi-IN"/>
        </w:rPr>
        <w:t>Eclipse, Maven, Jira, Burp Suite</w:t>
      </w:r>
    </w:p>
    <w:p w14:paraId="2458D15C" w14:textId="77777777" w:rsidR="00932CBE" w:rsidRDefault="00932CBE" w:rsidP="00932C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0"/>
          <w:szCs w:val="20"/>
        </w:rPr>
      </w:pPr>
      <w:r w:rsidRPr="00CA2843"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 xml:space="preserve">         Roles &amp; Responsibilities:</w:t>
      </w:r>
      <w:r w:rsidRPr="00CA2843">
        <w:rPr>
          <w:rStyle w:val="eop"/>
          <w:rFonts w:ascii="Calibri" w:hAnsi="Calibri" w:cs="Calibri"/>
          <w:b/>
          <w:bCs/>
          <w:sz w:val="20"/>
          <w:szCs w:val="20"/>
        </w:rPr>
        <w:t> </w:t>
      </w:r>
    </w:p>
    <w:p w14:paraId="7E64822C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Understanding the business requirements, preparing test scenario, test data &amp; test cases.</w:t>
      </w:r>
    </w:p>
    <w:p w14:paraId="70E2C453" w14:textId="13444AF4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 xml:space="preserve">Involvement in Test Execution, Results </w:t>
      </w:r>
      <w:r w:rsidR="00B7083F" w:rsidRPr="00FD1257">
        <w:rPr>
          <w:sz w:val="20"/>
        </w:rPr>
        <w:t>Analyzing</w:t>
      </w:r>
      <w:r w:rsidRPr="00FD1257">
        <w:rPr>
          <w:sz w:val="20"/>
        </w:rPr>
        <w:t xml:space="preserve"> and Defect Reporting.</w:t>
      </w:r>
    </w:p>
    <w:p w14:paraId="4692852F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Involved in Automation Infrastructure Development using Selenium.</w:t>
      </w:r>
    </w:p>
    <w:p w14:paraId="7E0C3E9A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Development of Page Object Model Framework for Automation Testing.</w:t>
      </w:r>
    </w:p>
    <w:p w14:paraId="36CA94AE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Created Test cases Using Element locators and Selenium WebDriver methods.</w:t>
      </w:r>
    </w:p>
    <w:p w14:paraId="14B69F12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lastRenderedPageBreak/>
        <w:t>Involved in Regression Testing using Selenium.</w:t>
      </w:r>
    </w:p>
    <w:p w14:paraId="3D01306F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Data Driven Testing with valid and invalid inputs.</w:t>
      </w:r>
    </w:p>
    <w:p w14:paraId="71ABE352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Sanity Testing, Re &amp; Regression Testing on modified Software Builds.</w:t>
      </w:r>
    </w:p>
    <w:p w14:paraId="6A3CA830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Tracking Changes, Preparing Reports and Updating Documents.</w:t>
      </w:r>
    </w:p>
    <w:p w14:paraId="340D2CC1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Responsible for Integration Testing, Functional Testing, System Testing.</w:t>
      </w:r>
    </w:p>
    <w:p w14:paraId="787AB07E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Documentations on Defect Management, Test Management &amp; Test Automation.</w:t>
      </w:r>
    </w:p>
    <w:p w14:paraId="15D1BD73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Execution of Selenium Test cases and Reporting defects.</w:t>
      </w:r>
    </w:p>
    <w:p w14:paraId="2A5D9901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Interpreted and converted manual test cases into automation, smoke and regression suites.</w:t>
      </w:r>
    </w:p>
    <w:p w14:paraId="63C385FD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Involved in Regression Testing, API Testing.</w:t>
      </w:r>
    </w:p>
    <w:p w14:paraId="5EF837D0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Preparation of weekly and monthly status reports.</w:t>
      </w:r>
    </w:p>
    <w:p w14:paraId="73821EE5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Development of Automation Test Script using Selenium WebDriver &amp; TestNG in JAVA, Python</w:t>
      </w:r>
      <w:r w:rsidR="0090074C" w:rsidRPr="00FD1257">
        <w:rPr>
          <w:sz w:val="20"/>
        </w:rPr>
        <w:t xml:space="preserve">. </w:t>
      </w:r>
    </w:p>
    <w:p w14:paraId="61E82C74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Debugging &amp; Executing Automation test script using Selenium Web Driver.</w:t>
      </w:r>
    </w:p>
    <w:p w14:paraId="22FE4252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Reviewed Test Reports and Prepared Summary Reports.</w:t>
      </w:r>
    </w:p>
    <w:p w14:paraId="0F431803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Involved in the Integration Testing for various changes and requirements across team.</w:t>
      </w:r>
    </w:p>
    <w:p w14:paraId="1BFCE4DD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Verifying data through SQL Queries in database.</w:t>
      </w:r>
    </w:p>
    <w:p w14:paraId="4FE4A77C" w14:textId="77777777" w:rsidR="00CD08AE" w:rsidRPr="00FD1257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Managing Daily Status Report and Weekly Status Report.</w:t>
      </w:r>
    </w:p>
    <w:p w14:paraId="11FA188A" w14:textId="554E1FF0" w:rsidR="00CD08AE" w:rsidRDefault="00CD08AE" w:rsidP="00FD1257">
      <w:pPr>
        <w:pStyle w:val="BodyText"/>
        <w:numPr>
          <w:ilvl w:val="0"/>
          <w:numId w:val="7"/>
        </w:numPr>
        <w:ind w:left="1080"/>
        <w:rPr>
          <w:sz w:val="20"/>
        </w:rPr>
      </w:pPr>
      <w:r w:rsidRPr="00FD1257">
        <w:rPr>
          <w:sz w:val="20"/>
        </w:rPr>
        <w:t>Team Communication and Customer Communication.</w:t>
      </w:r>
    </w:p>
    <w:p w14:paraId="16B90513" w14:textId="77777777" w:rsidR="00ED7DAA" w:rsidRPr="00FD1257" w:rsidRDefault="00ED7DAA" w:rsidP="00610D55">
      <w:pPr>
        <w:pStyle w:val="BodyText"/>
        <w:ind w:left="720"/>
        <w:rPr>
          <w:rFonts w:ascii="Calibri" w:hAnsi="Calibri" w:cs="Calibri"/>
          <w:sz w:val="20"/>
        </w:rPr>
      </w:pPr>
    </w:p>
    <w:sectPr w:rsidR="00ED7DAA" w:rsidRPr="00FD1257" w:rsidSect="00ED7DA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84" w:right="1440" w:bottom="990" w:left="1685" w:header="54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30909" w14:textId="77777777" w:rsidR="000B6590" w:rsidRDefault="000B6590">
      <w:r>
        <w:separator/>
      </w:r>
    </w:p>
    <w:p w14:paraId="515E9BC6" w14:textId="77777777" w:rsidR="000B6590" w:rsidRDefault="000B6590"/>
  </w:endnote>
  <w:endnote w:type="continuationSeparator" w:id="0">
    <w:p w14:paraId="2B814AB0" w14:textId="77777777" w:rsidR="000B6590" w:rsidRDefault="000B6590">
      <w:r>
        <w:continuationSeparator/>
      </w:r>
    </w:p>
    <w:p w14:paraId="1A1AFE8F" w14:textId="77777777" w:rsidR="000B6590" w:rsidRDefault="000B65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panose1 w:val="00000000000000000000"/>
    <w:charset w:val="00"/>
    <w:family w:val="roman"/>
    <w:notTrueType/>
    <w:pitch w:val="default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6824D" w14:textId="77777777" w:rsidR="004B4575" w:rsidRDefault="004B4575" w:rsidP="004B4575">
    <w:pPr>
      <w:pStyle w:val="Footer"/>
    </w:pPr>
  </w:p>
  <w:p w14:paraId="6F71A5FA" w14:textId="77777777" w:rsidR="00B35ED6" w:rsidRPr="004B4575" w:rsidRDefault="00B35ED6" w:rsidP="004B4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FE555" w14:textId="77777777" w:rsidR="00A41DDD" w:rsidRPr="008A7A14" w:rsidRDefault="00A41DDD" w:rsidP="00A41DDD">
    <w:pPr>
      <w:pStyle w:val="Footer"/>
      <w:jc w:val="center"/>
      <w:rPr>
        <w:rFonts w:cs="Arial"/>
        <w:color w:val="5F5F5F"/>
        <w:sz w:val="20"/>
        <w:szCs w:val="18"/>
      </w:rPr>
    </w:pPr>
    <w:r w:rsidRPr="008A7A14">
      <w:rPr>
        <w:rFonts w:cs="Arial"/>
        <w:color w:val="5F5F5F"/>
        <w:sz w:val="20"/>
        <w:szCs w:val="18"/>
      </w:rPr>
      <w:t>1731 Technology Drive, Suite #350, San Jose, CA 95110</w:t>
    </w:r>
  </w:p>
  <w:p w14:paraId="7B3DDF5B" w14:textId="77777777" w:rsidR="0024341E" w:rsidRPr="00A25640" w:rsidRDefault="0024341E" w:rsidP="00A2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08419" w14:textId="77777777" w:rsidR="000B6590" w:rsidRDefault="000B6590">
      <w:r>
        <w:separator/>
      </w:r>
    </w:p>
    <w:p w14:paraId="712856D2" w14:textId="77777777" w:rsidR="000B6590" w:rsidRDefault="000B6590"/>
  </w:footnote>
  <w:footnote w:type="continuationSeparator" w:id="0">
    <w:p w14:paraId="5C32C91C" w14:textId="77777777" w:rsidR="000B6590" w:rsidRDefault="000B6590">
      <w:r>
        <w:continuationSeparator/>
      </w:r>
    </w:p>
    <w:p w14:paraId="235A29D0" w14:textId="77777777" w:rsidR="000B6590" w:rsidRDefault="000B65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28219" w14:textId="2AB68072" w:rsidR="0024341E" w:rsidRPr="00B96EDC" w:rsidRDefault="0024341E" w:rsidP="00884013">
    <w:pPr>
      <w:pStyle w:val="12-ResumeHeaderTitle"/>
    </w:pPr>
  </w:p>
  <w:p w14:paraId="4985D000" w14:textId="6D893C0F" w:rsidR="0024341E" w:rsidRDefault="0024341E" w:rsidP="002E146F">
    <w:pPr>
      <w:jc w:val="right"/>
    </w:pPr>
  </w:p>
  <w:p w14:paraId="2D895E74" w14:textId="77777777" w:rsidR="00250E9F" w:rsidRDefault="00250E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71B57" w14:textId="77777777" w:rsidR="0024341E" w:rsidRDefault="00D75990" w:rsidP="00A41DDD">
    <w:pPr>
      <w:pStyle w:val="Header"/>
      <w:jc w:val="left"/>
    </w:pPr>
    <w:r>
      <w:rPr>
        <w:noProof/>
      </w:rPr>
      <w:drawing>
        <wp:inline distT="0" distB="0" distL="0" distR="0" wp14:anchorId="08A0DB05" wp14:editId="1DFEFB67">
          <wp:extent cx="1584960" cy="563880"/>
          <wp:effectExtent l="19050" t="0" r="0" b="0"/>
          <wp:docPr id="2" name="Picture 2" descr="jadeglobal-logo_150x6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deglobal-logo_150x69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63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0A0D6B7" w14:textId="77777777" w:rsidR="0024341E" w:rsidRDefault="002434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2" w15:restartNumberingAfterBreak="0">
    <w:nsid w:val="00000019"/>
    <w:multiLevelType w:val="hybridMultilevel"/>
    <w:tmpl w:val="96A82924"/>
    <w:lvl w:ilvl="0" w:tplc="BA8AF8C6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0"/>
    <w:multiLevelType w:val="hybridMultilevel"/>
    <w:tmpl w:val="CBC275FA"/>
    <w:lvl w:ilvl="0" w:tplc="BA8AF8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EB62EB1"/>
    <w:multiLevelType w:val="hybridMultilevel"/>
    <w:tmpl w:val="26DAF768"/>
    <w:lvl w:ilvl="0" w:tplc="579C7606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EFF1FF6"/>
    <w:multiLevelType w:val="hybridMultilevel"/>
    <w:tmpl w:val="62B67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33BF"/>
    <w:multiLevelType w:val="hybridMultilevel"/>
    <w:tmpl w:val="456CBC38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B6FF6"/>
    <w:multiLevelType w:val="hybridMultilevel"/>
    <w:tmpl w:val="E33861A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3FB147D"/>
    <w:multiLevelType w:val="hybridMultilevel"/>
    <w:tmpl w:val="4EBA88C4"/>
    <w:lvl w:ilvl="0" w:tplc="331CFFD4">
      <w:start w:val="1"/>
      <w:numFmt w:val="bullet"/>
      <w:pStyle w:val="10-Resum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8D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color w:val="00338D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36449DB"/>
    <w:multiLevelType w:val="singleLevel"/>
    <w:tmpl w:val="BEFEC56C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hint="default"/>
        <w:sz w:val="16"/>
      </w:rPr>
    </w:lvl>
  </w:abstractNum>
  <w:abstractNum w:abstractNumId="11" w15:restartNumberingAfterBreak="0">
    <w:nsid w:val="7DC24807"/>
    <w:multiLevelType w:val="hybridMultilevel"/>
    <w:tmpl w:val="EDC2B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VerticalDrawingGridEvery w:val="0"/>
  <w:doNotUseMarginsForDrawingGridOrigin/>
  <w:drawingGridHorizontalOrigin w:val="1685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48"/>
    <w:rsid w:val="000013C0"/>
    <w:rsid w:val="00002DDD"/>
    <w:rsid w:val="00006E7E"/>
    <w:rsid w:val="00011553"/>
    <w:rsid w:val="00012204"/>
    <w:rsid w:val="00013DF1"/>
    <w:rsid w:val="00015837"/>
    <w:rsid w:val="000263FF"/>
    <w:rsid w:val="00027156"/>
    <w:rsid w:val="00037916"/>
    <w:rsid w:val="00052376"/>
    <w:rsid w:val="00053502"/>
    <w:rsid w:val="00057205"/>
    <w:rsid w:val="00065630"/>
    <w:rsid w:val="00082EBA"/>
    <w:rsid w:val="00084337"/>
    <w:rsid w:val="000A03D2"/>
    <w:rsid w:val="000A0826"/>
    <w:rsid w:val="000A4179"/>
    <w:rsid w:val="000A4B0A"/>
    <w:rsid w:val="000B35DF"/>
    <w:rsid w:val="000B6590"/>
    <w:rsid w:val="000B73D3"/>
    <w:rsid w:val="000B7833"/>
    <w:rsid w:val="000C0E23"/>
    <w:rsid w:val="000C23BE"/>
    <w:rsid w:val="000D2E64"/>
    <w:rsid w:val="000D2EFE"/>
    <w:rsid w:val="000E00D0"/>
    <w:rsid w:val="000E0F06"/>
    <w:rsid w:val="000E618E"/>
    <w:rsid w:val="000F4CD6"/>
    <w:rsid w:val="000F7BD4"/>
    <w:rsid w:val="0010174E"/>
    <w:rsid w:val="00103484"/>
    <w:rsid w:val="00106E7A"/>
    <w:rsid w:val="0011278D"/>
    <w:rsid w:val="0011505C"/>
    <w:rsid w:val="00115C60"/>
    <w:rsid w:val="001228F0"/>
    <w:rsid w:val="001278BD"/>
    <w:rsid w:val="00127D27"/>
    <w:rsid w:val="00132B71"/>
    <w:rsid w:val="00135314"/>
    <w:rsid w:val="00137E7D"/>
    <w:rsid w:val="00145BF8"/>
    <w:rsid w:val="00145CD5"/>
    <w:rsid w:val="00145F3C"/>
    <w:rsid w:val="001606A8"/>
    <w:rsid w:val="00165C90"/>
    <w:rsid w:val="00167394"/>
    <w:rsid w:val="001850E8"/>
    <w:rsid w:val="001856F7"/>
    <w:rsid w:val="001948B0"/>
    <w:rsid w:val="001B0594"/>
    <w:rsid w:val="001C030C"/>
    <w:rsid w:val="001C4748"/>
    <w:rsid w:val="001D4069"/>
    <w:rsid w:val="001E0BA1"/>
    <w:rsid w:val="001E18CA"/>
    <w:rsid w:val="001E357F"/>
    <w:rsid w:val="001E4F24"/>
    <w:rsid w:val="002058C0"/>
    <w:rsid w:val="00205FF9"/>
    <w:rsid w:val="00211E07"/>
    <w:rsid w:val="00217A50"/>
    <w:rsid w:val="00223C85"/>
    <w:rsid w:val="002262D0"/>
    <w:rsid w:val="002360B2"/>
    <w:rsid w:val="00241276"/>
    <w:rsid w:val="00241BA4"/>
    <w:rsid w:val="0024341E"/>
    <w:rsid w:val="00250E9F"/>
    <w:rsid w:val="00253FA3"/>
    <w:rsid w:val="0025432B"/>
    <w:rsid w:val="00260108"/>
    <w:rsid w:val="00261867"/>
    <w:rsid w:val="00270D34"/>
    <w:rsid w:val="002756F7"/>
    <w:rsid w:val="002771A4"/>
    <w:rsid w:val="0028109C"/>
    <w:rsid w:val="002812FA"/>
    <w:rsid w:val="00283F25"/>
    <w:rsid w:val="002878A6"/>
    <w:rsid w:val="00291B5E"/>
    <w:rsid w:val="002954A1"/>
    <w:rsid w:val="002976C5"/>
    <w:rsid w:val="002A7182"/>
    <w:rsid w:val="002B250C"/>
    <w:rsid w:val="002C1C0D"/>
    <w:rsid w:val="002C5323"/>
    <w:rsid w:val="002C5B56"/>
    <w:rsid w:val="002C5C5F"/>
    <w:rsid w:val="002D45A9"/>
    <w:rsid w:val="002E146F"/>
    <w:rsid w:val="002E2A94"/>
    <w:rsid w:val="002E6394"/>
    <w:rsid w:val="002F0416"/>
    <w:rsid w:val="002F0D28"/>
    <w:rsid w:val="002F187B"/>
    <w:rsid w:val="00303D90"/>
    <w:rsid w:val="003045D3"/>
    <w:rsid w:val="003068E9"/>
    <w:rsid w:val="0031070B"/>
    <w:rsid w:val="00310DB2"/>
    <w:rsid w:val="00311428"/>
    <w:rsid w:val="00312F3C"/>
    <w:rsid w:val="00313240"/>
    <w:rsid w:val="00313E81"/>
    <w:rsid w:val="00316D51"/>
    <w:rsid w:val="0032249D"/>
    <w:rsid w:val="003242A4"/>
    <w:rsid w:val="00334D5A"/>
    <w:rsid w:val="00335F65"/>
    <w:rsid w:val="00337D36"/>
    <w:rsid w:val="003444A9"/>
    <w:rsid w:val="003467DE"/>
    <w:rsid w:val="00351F69"/>
    <w:rsid w:val="003562F9"/>
    <w:rsid w:val="00360ECB"/>
    <w:rsid w:val="0036225C"/>
    <w:rsid w:val="00372907"/>
    <w:rsid w:val="00377073"/>
    <w:rsid w:val="00382E88"/>
    <w:rsid w:val="00384DDC"/>
    <w:rsid w:val="0038761E"/>
    <w:rsid w:val="003906AA"/>
    <w:rsid w:val="003924D7"/>
    <w:rsid w:val="00394140"/>
    <w:rsid w:val="00394A27"/>
    <w:rsid w:val="00396841"/>
    <w:rsid w:val="003A4184"/>
    <w:rsid w:val="003B438D"/>
    <w:rsid w:val="003B5AB5"/>
    <w:rsid w:val="003C3C51"/>
    <w:rsid w:val="003C44BB"/>
    <w:rsid w:val="003C486B"/>
    <w:rsid w:val="003C499F"/>
    <w:rsid w:val="003F274B"/>
    <w:rsid w:val="00404246"/>
    <w:rsid w:val="00411495"/>
    <w:rsid w:val="004171B2"/>
    <w:rsid w:val="00424B00"/>
    <w:rsid w:val="0042513F"/>
    <w:rsid w:val="00433B33"/>
    <w:rsid w:val="00434811"/>
    <w:rsid w:val="00435102"/>
    <w:rsid w:val="004368E7"/>
    <w:rsid w:val="00443986"/>
    <w:rsid w:val="00451035"/>
    <w:rsid w:val="00453E60"/>
    <w:rsid w:val="004560EA"/>
    <w:rsid w:val="00476EC4"/>
    <w:rsid w:val="00481FF4"/>
    <w:rsid w:val="004A0609"/>
    <w:rsid w:val="004A11C9"/>
    <w:rsid w:val="004A39DC"/>
    <w:rsid w:val="004A4CB0"/>
    <w:rsid w:val="004A66C8"/>
    <w:rsid w:val="004B437D"/>
    <w:rsid w:val="004B4575"/>
    <w:rsid w:val="004C6A9C"/>
    <w:rsid w:val="004C709B"/>
    <w:rsid w:val="004C784E"/>
    <w:rsid w:val="004E061C"/>
    <w:rsid w:val="004E4FBF"/>
    <w:rsid w:val="004F25BB"/>
    <w:rsid w:val="004F3243"/>
    <w:rsid w:val="005072F5"/>
    <w:rsid w:val="00507811"/>
    <w:rsid w:val="00510948"/>
    <w:rsid w:val="00512D7C"/>
    <w:rsid w:val="0053207B"/>
    <w:rsid w:val="00541633"/>
    <w:rsid w:val="005438D1"/>
    <w:rsid w:val="00553EEC"/>
    <w:rsid w:val="0055532F"/>
    <w:rsid w:val="00565A8D"/>
    <w:rsid w:val="00567C14"/>
    <w:rsid w:val="00571567"/>
    <w:rsid w:val="0057754C"/>
    <w:rsid w:val="00590625"/>
    <w:rsid w:val="00593F76"/>
    <w:rsid w:val="005A1249"/>
    <w:rsid w:val="005B1AAA"/>
    <w:rsid w:val="005C068E"/>
    <w:rsid w:val="005C0ADB"/>
    <w:rsid w:val="005C7B35"/>
    <w:rsid w:val="005D0A09"/>
    <w:rsid w:val="005D0A68"/>
    <w:rsid w:val="005D350C"/>
    <w:rsid w:val="005D53E5"/>
    <w:rsid w:val="005E21E1"/>
    <w:rsid w:val="005F2048"/>
    <w:rsid w:val="005F2885"/>
    <w:rsid w:val="005F5EA7"/>
    <w:rsid w:val="006048CE"/>
    <w:rsid w:val="00610D55"/>
    <w:rsid w:val="00613367"/>
    <w:rsid w:val="00614126"/>
    <w:rsid w:val="0061452A"/>
    <w:rsid w:val="006146F0"/>
    <w:rsid w:val="006165B3"/>
    <w:rsid w:val="00627B12"/>
    <w:rsid w:val="0063083B"/>
    <w:rsid w:val="006312D7"/>
    <w:rsid w:val="00632F35"/>
    <w:rsid w:val="00635D08"/>
    <w:rsid w:val="00636C99"/>
    <w:rsid w:val="00636D5A"/>
    <w:rsid w:val="00644854"/>
    <w:rsid w:val="006475B2"/>
    <w:rsid w:val="00653090"/>
    <w:rsid w:val="0065659E"/>
    <w:rsid w:val="006566FE"/>
    <w:rsid w:val="006611EC"/>
    <w:rsid w:val="006644C6"/>
    <w:rsid w:val="0066531D"/>
    <w:rsid w:val="006741F5"/>
    <w:rsid w:val="00686865"/>
    <w:rsid w:val="006B3066"/>
    <w:rsid w:val="006B3BD3"/>
    <w:rsid w:val="006B733D"/>
    <w:rsid w:val="006C4221"/>
    <w:rsid w:val="006D5EAA"/>
    <w:rsid w:val="006D7FF1"/>
    <w:rsid w:val="006E16D0"/>
    <w:rsid w:val="006E573E"/>
    <w:rsid w:val="006E69AB"/>
    <w:rsid w:val="006E7F54"/>
    <w:rsid w:val="006F12E4"/>
    <w:rsid w:val="006F4519"/>
    <w:rsid w:val="006F48B2"/>
    <w:rsid w:val="006F5594"/>
    <w:rsid w:val="00720AC9"/>
    <w:rsid w:val="0072295D"/>
    <w:rsid w:val="0072765D"/>
    <w:rsid w:val="00732D35"/>
    <w:rsid w:val="007356F2"/>
    <w:rsid w:val="00740A72"/>
    <w:rsid w:val="00741973"/>
    <w:rsid w:val="00743CCA"/>
    <w:rsid w:val="00744A30"/>
    <w:rsid w:val="00750BEF"/>
    <w:rsid w:val="00752CEB"/>
    <w:rsid w:val="00753530"/>
    <w:rsid w:val="00754748"/>
    <w:rsid w:val="00754C7A"/>
    <w:rsid w:val="007742CE"/>
    <w:rsid w:val="0078509E"/>
    <w:rsid w:val="00785B2F"/>
    <w:rsid w:val="007935CA"/>
    <w:rsid w:val="00794F67"/>
    <w:rsid w:val="00794F94"/>
    <w:rsid w:val="007B02EB"/>
    <w:rsid w:val="007B6039"/>
    <w:rsid w:val="007C4D1A"/>
    <w:rsid w:val="007D71FB"/>
    <w:rsid w:val="007D7EA5"/>
    <w:rsid w:val="007E0649"/>
    <w:rsid w:val="007F3E1D"/>
    <w:rsid w:val="007F406C"/>
    <w:rsid w:val="00800824"/>
    <w:rsid w:val="00806514"/>
    <w:rsid w:val="00810A54"/>
    <w:rsid w:val="00815600"/>
    <w:rsid w:val="00816281"/>
    <w:rsid w:val="00825AD7"/>
    <w:rsid w:val="00830801"/>
    <w:rsid w:val="00834DD8"/>
    <w:rsid w:val="008416C6"/>
    <w:rsid w:val="00841B9C"/>
    <w:rsid w:val="00846215"/>
    <w:rsid w:val="00846977"/>
    <w:rsid w:val="008474C3"/>
    <w:rsid w:val="00851C1C"/>
    <w:rsid w:val="00855A88"/>
    <w:rsid w:val="00860D1E"/>
    <w:rsid w:val="00861C1F"/>
    <w:rsid w:val="00865B81"/>
    <w:rsid w:val="00876FC6"/>
    <w:rsid w:val="00883DCA"/>
    <w:rsid w:val="00884013"/>
    <w:rsid w:val="00885453"/>
    <w:rsid w:val="0088798E"/>
    <w:rsid w:val="00891934"/>
    <w:rsid w:val="00897B47"/>
    <w:rsid w:val="008A047D"/>
    <w:rsid w:val="008A432D"/>
    <w:rsid w:val="008A7DE3"/>
    <w:rsid w:val="008B4A59"/>
    <w:rsid w:val="008C32DB"/>
    <w:rsid w:val="008C3FA7"/>
    <w:rsid w:val="008C5554"/>
    <w:rsid w:val="008C6665"/>
    <w:rsid w:val="008D39D6"/>
    <w:rsid w:val="008D5A4F"/>
    <w:rsid w:val="008D6B1F"/>
    <w:rsid w:val="008E320E"/>
    <w:rsid w:val="008F5AB5"/>
    <w:rsid w:val="0090074C"/>
    <w:rsid w:val="00901FA6"/>
    <w:rsid w:val="00915930"/>
    <w:rsid w:val="009220A3"/>
    <w:rsid w:val="0093201D"/>
    <w:rsid w:val="00932CBE"/>
    <w:rsid w:val="00937B05"/>
    <w:rsid w:val="00946D6F"/>
    <w:rsid w:val="009558B4"/>
    <w:rsid w:val="009755B3"/>
    <w:rsid w:val="00985E4D"/>
    <w:rsid w:val="00986567"/>
    <w:rsid w:val="00994A94"/>
    <w:rsid w:val="00995CB1"/>
    <w:rsid w:val="00995CEA"/>
    <w:rsid w:val="009962AA"/>
    <w:rsid w:val="00997361"/>
    <w:rsid w:val="009A3148"/>
    <w:rsid w:val="009A6002"/>
    <w:rsid w:val="009A7EAE"/>
    <w:rsid w:val="009B097B"/>
    <w:rsid w:val="009B3A9C"/>
    <w:rsid w:val="009B48C9"/>
    <w:rsid w:val="009C1014"/>
    <w:rsid w:val="009C5E2B"/>
    <w:rsid w:val="009C5FC9"/>
    <w:rsid w:val="009C70EC"/>
    <w:rsid w:val="009D1777"/>
    <w:rsid w:val="009D50E1"/>
    <w:rsid w:val="009D5D37"/>
    <w:rsid w:val="009D73BA"/>
    <w:rsid w:val="009D7C88"/>
    <w:rsid w:val="009E0333"/>
    <w:rsid w:val="009E12B3"/>
    <w:rsid w:val="009F1D5A"/>
    <w:rsid w:val="00A051B3"/>
    <w:rsid w:val="00A14D0F"/>
    <w:rsid w:val="00A161C8"/>
    <w:rsid w:val="00A254CF"/>
    <w:rsid w:val="00A25640"/>
    <w:rsid w:val="00A314F1"/>
    <w:rsid w:val="00A31FD4"/>
    <w:rsid w:val="00A33202"/>
    <w:rsid w:val="00A41B8D"/>
    <w:rsid w:val="00A41DDD"/>
    <w:rsid w:val="00A4394A"/>
    <w:rsid w:val="00A551F9"/>
    <w:rsid w:val="00A608A9"/>
    <w:rsid w:val="00A615AE"/>
    <w:rsid w:val="00A61FF3"/>
    <w:rsid w:val="00A723C5"/>
    <w:rsid w:val="00A8038F"/>
    <w:rsid w:val="00A83D6A"/>
    <w:rsid w:val="00A91C58"/>
    <w:rsid w:val="00A92D62"/>
    <w:rsid w:val="00A94A17"/>
    <w:rsid w:val="00A958B0"/>
    <w:rsid w:val="00AA0C59"/>
    <w:rsid w:val="00AA3F56"/>
    <w:rsid w:val="00AA620F"/>
    <w:rsid w:val="00AA6B1A"/>
    <w:rsid w:val="00AA6FE0"/>
    <w:rsid w:val="00AA7403"/>
    <w:rsid w:val="00AA7618"/>
    <w:rsid w:val="00AB2065"/>
    <w:rsid w:val="00AB69A6"/>
    <w:rsid w:val="00AB726D"/>
    <w:rsid w:val="00AC445F"/>
    <w:rsid w:val="00AD59B2"/>
    <w:rsid w:val="00AD6AA4"/>
    <w:rsid w:val="00AE2A55"/>
    <w:rsid w:val="00AF2028"/>
    <w:rsid w:val="00B027B2"/>
    <w:rsid w:val="00B161EE"/>
    <w:rsid w:val="00B2329A"/>
    <w:rsid w:val="00B33D91"/>
    <w:rsid w:val="00B35ED6"/>
    <w:rsid w:val="00B37E97"/>
    <w:rsid w:val="00B45D08"/>
    <w:rsid w:val="00B52602"/>
    <w:rsid w:val="00B55808"/>
    <w:rsid w:val="00B665F5"/>
    <w:rsid w:val="00B66D53"/>
    <w:rsid w:val="00B7083F"/>
    <w:rsid w:val="00B80180"/>
    <w:rsid w:val="00B8401C"/>
    <w:rsid w:val="00B85EB7"/>
    <w:rsid w:val="00B90DA5"/>
    <w:rsid w:val="00B92A4D"/>
    <w:rsid w:val="00B93012"/>
    <w:rsid w:val="00B936BA"/>
    <w:rsid w:val="00BA0C6A"/>
    <w:rsid w:val="00BA12E6"/>
    <w:rsid w:val="00BA30AC"/>
    <w:rsid w:val="00BA6B30"/>
    <w:rsid w:val="00BA76AA"/>
    <w:rsid w:val="00BB065F"/>
    <w:rsid w:val="00BB2692"/>
    <w:rsid w:val="00BC7725"/>
    <w:rsid w:val="00BD6C61"/>
    <w:rsid w:val="00BE19FC"/>
    <w:rsid w:val="00BE1F0B"/>
    <w:rsid w:val="00BE2D0A"/>
    <w:rsid w:val="00BE479E"/>
    <w:rsid w:val="00BF01F2"/>
    <w:rsid w:val="00BF27D2"/>
    <w:rsid w:val="00C015CD"/>
    <w:rsid w:val="00C051F1"/>
    <w:rsid w:val="00C129CA"/>
    <w:rsid w:val="00C1607A"/>
    <w:rsid w:val="00C173C8"/>
    <w:rsid w:val="00C17C82"/>
    <w:rsid w:val="00C2223A"/>
    <w:rsid w:val="00C2254B"/>
    <w:rsid w:val="00C22F79"/>
    <w:rsid w:val="00C25DCA"/>
    <w:rsid w:val="00C42C5A"/>
    <w:rsid w:val="00C433D1"/>
    <w:rsid w:val="00C50F2D"/>
    <w:rsid w:val="00C522AB"/>
    <w:rsid w:val="00C52363"/>
    <w:rsid w:val="00C615C1"/>
    <w:rsid w:val="00C62D74"/>
    <w:rsid w:val="00C81A82"/>
    <w:rsid w:val="00C86423"/>
    <w:rsid w:val="00C91738"/>
    <w:rsid w:val="00C91A75"/>
    <w:rsid w:val="00C9204C"/>
    <w:rsid w:val="00C96C0D"/>
    <w:rsid w:val="00CA2014"/>
    <w:rsid w:val="00CA2843"/>
    <w:rsid w:val="00CA58AE"/>
    <w:rsid w:val="00CB1B6C"/>
    <w:rsid w:val="00CB2E70"/>
    <w:rsid w:val="00CB4327"/>
    <w:rsid w:val="00CB50E1"/>
    <w:rsid w:val="00CC0988"/>
    <w:rsid w:val="00CC0BFA"/>
    <w:rsid w:val="00CC2ECF"/>
    <w:rsid w:val="00CC4E71"/>
    <w:rsid w:val="00CD08AE"/>
    <w:rsid w:val="00CD26C1"/>
    <w:rsid w:val="00CD3323"/>
    <w:rsid w:val="00CD47B7"/>
    <w:rsid w:val="00CE1540"/>
    <w:rsid w:val="00CE42BE"/>
    <w:rsid w:val="00CF233E"/>
    <w:rsid w:val="00CF52E8"/>
    <w:rsid w:val="00D0197F"/>
    <w:rsid w:val="00D037F6"/>
    <w:rsid w:val="00D060FE"/>
    <w:rsid w:val="00D0749E"/>
    <w:rsid w:val="00D36B40"/>
    <w:rsid w:val="00D409CB"/>
    <w:rsid w:val="00D434AF"/>
    <w:rsid w:val="00D53464"/>
    <w:rsid w:val="00D55629"/>
    <w:rsid w:val="00D679ED"/>
    <w:rsid w:val="00D7086D"/>
    <w:rsid w:val="00D70F7D"/>
    <w:rsid w:val="00D7446E"/>
    <w:rsid w:val="00D74648"/>
    <w:rsid w:val="00D75990"/>
    <w:rsid w:val="00D76CC5"/>
    <w:rsid w:val="00D8042A"/>
    <w:rsid w:val="00D8143E"/>
    <w:rsid w:val="00D81AF9"/>
    <w:rsid w:val="00D851B2"/>
    <w:rsid w:val="00D90CF4"/>
    <w:rsid w:val="00D960A0"/>
    <w:rsid w:val="00DA243A"/>
    <w:rsid w:val="00DA7D91"/>
    <w:rsid w:val="00DB053D"/>
    <w:rsid w:val="00DB7420"/>
    <w:rsid w:val="00DC4924"/>
    <w:rsid w:val="00DD2FDC"/>
    <w:rsid w:val="00DD5F00"/>
    <w:rsid w:val="00DD6838"/>
    <w:rsid w:val="00DE2C5D"/>
    <w:rsid w:val="00DE6B4C"/>
    <w:rsid w:val="00DF50D4"/>
    <w:rsid w:val="00DF6000"/>
    <w:rsid w:val="00E06A7D"/>
    <w:rsid w:val="00E10BF0"/>
    <w:rsid w:val="00E17A44"/>
    <w:rsid w:val="00E22466"/>
    <w:rsid w:val="00E249A0"/>
    <w:rsid w:val="00E52190"/>
    <w:rsid w:val="00E61BE8"/>
    <w:rsid w:val="00E76CBA"/>
    <w:rsid w:val="00E82C2D"/>
    <w:rsid w:val="00E87B8E"/>
    <w:rsid w:val="00E949C0"/>
    <w:rsid w:val="00E958A4"/>
    <w:rsid w:val="00EA0E14"/>
    <w:rsid w:val="00EB545F"/>
    <w:rsid w:val="00EB5820"/>
    <w:rsid w:val="00EB7A3B"/>
    <w:rsid w:val="00EC2888"/>
    <w:rsid w:val="00ED4749"/>
    <w:rsid w:val="00ED5557"/>
    <w:rsid w:val="00ED7752"/>
    <w:rsid w:val="00ED7C7B"/>
    <w:rsid w:val="00ED7DAA"/>
    <w:rsid w:val="00EE500F"/>
    <w:rsid w:val="00EE56F3"/>
    <w:rsid w:val="00EF0DF4"/>
    <w:rsid w:val="00F0167E"/>
    <w:rsid w:val="00F21210"/>
    <w:rsid w:val="00F22E2D"/>
    <w:rsid w:val="00F23899"/>
    <w:rsid w:val="00F30179"/>
    <w:rsid w:val="00F36D46"/>
    <w:rsid w:val="00F409EF"/>
    <w:rsid w:val="00F47FC7"/>
    <w:rsid w:val="00F51E44"/>
    <w:rsid w:val="00F57347"/>
    <w:rsid w:val="00F609E7"/>
    <w:rsid w:val="00F6365C"/>
    <w:rsid w:val="00F638E4"/>
    <w:rsid w:val="00F70D0B"/>
    <w:rsid w:val="00F80E10"/>
    <w:rsid w:val="00F82213"/>
    <w:rsid w:val="00F94AA3"/>
    <w:rsid w:val="00FA2417"/>
    <w:rsid w:val="00FA7043"/>
    <w:rsid w:val="00FA7365"/>
    <w:rsid w:val="00FA7CC2"/>
    <w:rsid w:val="00FB2BBB"/>
    <w:rsid w:val="00FB2C89"/>
    <w:rsid w:val="00FB3AC7"/>
    <w:rsid w:val="00FB6A97"/>
    <w:rsid w:val="00FB7C34"/>
    <w:rsid w:val="00FC0BC3"/>
    <w:rsid w:val="00FC241F"/>
    <w:rsid w:val="00FC35C8"/>
    <w:rsid w:val="00FC6A45"/>
    <w:rsid w:val="00FC6CFB"/>
    <w:rsid w:val="00FD1257"/>
    <w:rsid w:val="00FD2C4D"/>
    <w:rsid w:val="00FD3EBC"/>
    <w:rsid w:val="00FD5B2E"/>
    <w:rsid w:val="00FE143E"/>
    <w:rsid w:val="00FE1A71"/>
    <w:rsid w:val="00FF2A84"/>
    <w:rsid w:val="6168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65AAD2"/>
  <w15:docId w15:val="{7ECEA6BF-62E0-4A3D-BBE1-B9D34E09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3012"/>
    <w:pPr>
      <w:spacing w:line="260" w:lineRule="atLeast"/>
    </w:pPr>
    <w:rPr>
      <w:sz w:val="22"/>
    </w:rPr>
  </w:style>
  <w:style w:type="paragraph" w:styleId="Heading1">
    <w:name w:val="heading 1"/>
    <w:basedOn w:val="Heading2"/>
    <w:next w:val="BodyText"/>
    <w:qFormat/>
    <w:rsid w:val="00B93012"/>
    <w:pPr>
      <w:outlineLvl w:val="0"/>
    </w:pPr>
    <w:rPr>
      <w:i w:val="0"/>
    </w:rPr>
  </w:style>
  <w:style w:type="paragraph" w:styleId="Heading2">
    <w:name w:val="heading 2"/>
    <w:basedOn w:val="Heading3"/>
    <w:next w:val="BodyText"/>
    <w:qFormat/>
    <w:rsid w:val="00B93012"/>
    <w:p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rsid w:val="00B93012"/>
    <w:pPr>
      <w:keepNext/>
      <w:keepLines/>
      <w:spacing w:before="130" w:after="0" w:line="260" w:lineRule="atLeast"/>
      <w:outlineLvl w:val="2"/>
    </w:pPr>
    <w:rPr>
      <w:i/>
      <w:sz w:val="22"/>
    </w:rPr>
  </w:style>
  <w:style w:type="paragraph" w:styleId="Heading4">
    <w:name w:val="heading 4"/>
    <w:basedOn w:val="BodyText"/>
    <w:next w:val="BodyText"/>
    <w:qFormat/>
    <w:rsid w:val="00B93012"/>
    <w:pPr>
      <w:spacing w:before="130" w:after="130" w:line="260" w:lineRule="atLeast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B93012"/>
    <w:pPr>
      <w:outlineLvl w:val="4"/>
    </w:pPr>
  </w:style>
  <w:style w:type="paragraph" w:styleId="Heading6">
    <w:name w:val="heading 6"/>
    <w:basedOn w:val="Normal"/>
    <w:next w:val="Normal"/>
    <w:qFormat/>
    <w:rsid w:val="00B93012"/>
    <w:pPr>
      <w:outlineLvl w:val="5"/>
    </w:pPr>
  </w:style>
  <w:style w:type="paragraph" w:styleId="Heading7">
    <w:name w:val="heading 7"/>
    <w:basedOn w:val="Normal"/>
    <w:next w:val="Normal"/>
    <w:qFormat/>
    <w:rsid w:val="00B93012"/>
    <w:pPr>
      <w:outlineLvl w:val="6"/>
    </w:pPr>
  </w:style>
  <w:style w:type="paragraph" w:styleId="Heading8">
    <w:name w:val="heading 8"/>
    <w:basedOn w:val="Normal"/>
    <w:next w:val="Normal"/>
    <w:qFormat/>
    <w:rsid w:val="00B93012"/>
    <w:pPr>
      <w:outlineLvl w:val="7"/>
    </w:pPr>
  </w:style>
  <w:style w:type="paragraph" w:styleId="Heading9">
    <w:name w:val="heading 9"/>
    <w:basedOn w:val="Normal"/>
    <w:next w:val="Normal"/>
    <w:qFormat/>
    <w:rsid w:val="00B93012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93012"/>
    <w:pPr>
      <w:spacing w:before="60" w:after="60" w:line="260" w:lineRule="exact"/>
      <w:ind w:left="90"/>
    </w:pPr>
    <w:rPr>
      <w:rFonts w:ascii="Univers 45 Light" w:hAnsi="Univers 45 Light"/>
      <w:sz w:val="18"/>
    </w:rPr>
  </w:style>
  <w:style w:type="paragraph" w:styleId="ListBullet">
    <w:name w:val="List Bullet"/>
    <w:basedOn w:val="BodyText"/>
    <w:rsid w:val="00B93012"/>
    <w:pPr>
      <w:numPr>
        <w:numId w:val="2"/>
      </w:numPr>
      <w:spacing w:before="130" w:after="130"/>
    </w:pPr>
  </w:style>
  <w:style w:type="paragraph" w:styleId="ListBullet2">
    <w:name w:val="List Bullet 2"/>
    <w:basedOn w:val="ListBullet"/>
    <w:rsid w:val="00B93012"/>
    <w:pPr>
      <w:numPr>
        <w:numId w:val="3"/>
      </w:numPr>
    </w:pPr>
  </w:style>
  <w:style w:type="character" w:styleId="PageNumber">
    <w:name w:val="page number"/>
    <w:rsid w:val="00B93012"/>
    <w:rPr>
      <w:sz w:val="22"/>
    </w:rPr>
  </w:style>
  <w:style w:type="paragraph" w:styleId="Signature">
    <w:name w:val="Signature"/>
    <w:basedOn w:val="Normal"/>
    <w:rsid w:val="00B93012"/>
    <w:pPr>
      <w:spacing w:line="240" w:lineRule="auto"/>
    </w:pPr>
  </w:style>
  <w:style w:type="paragraph" w:styleId="Header">
    <w:name w:val="header"/>
    <w:basedOn w:val="Normal"/>
    <w:link w:val="HeaderChar"/>
    <w:uiPriority w:val="99"/>
    <w:rsid w:val="00B93012"/>
    <w:pPr>
      <w:tabs>
        <w:tab w:val="center" w:pos="4253"/>
        <w:tab w:val="right" w:pos="8505"/>
      </w:tabs>
      <w:jc w:val="right"/>
    </w:pPr>
    <w:rPr>
      <w:i/>
    </w:rPr>
  </w:style>
  <w:style w:type="paragraph" w:styleId="Footer">
    <w:name w:val="footer"/>
    <w:basedOn w:val="Normal"/>
    <w:link w:val="FooterChar"/>
    <w:uiPriority w:val="99"/>
    <w:rsid w:val="00B930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93012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93012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sid w:val="00B93012"/>
    <w:rPr>
      <w:b/>
      <w:bCs/>
    </w:rPr>
  </w:style>
  <w:style w:type="paragraph" w:customStyle="1" w:styleId="PRbody">
    <w:name w:val="PR body"/>
    <w:link w:val="PRbodyChar"/>
    <w:rsid w:val="00B93012"/>
    <w:pPr>
      <w:spacing w:after="240" w:line="260" w:lineRule="exact"/>
    </w:pPr>
    <w:rPr>
      <w:rFonts w:ascii="Univers 45 Light" w:hAnsi="Univers 45 Light"/>
      <w:sz w:val="19"/>
      <w:szCs w:val="24"/>
    </w:rPr>
  </w:style>
  <w:style w:type="character" w:customStyle="1" w:styleId="PRbodyChar">
    <w:name w:val="PR body Char"/>
    <w:link w:val="PRbody"/>
    <w:rsid w:val="00B93012"/>
    <w:rPr>
      <w:rFonts w:ascii="Univers 45 Light" w:hAnsi="Univers 45 Light"/>
      <w:sz w:val="19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93012"/>
    <w:rPr>
      <w:rFonts w:ascii="Tahoma" w:hAnsi="Tahoma" w:cs="Tahoma"/>
      <w:sz w:val="16"/>
      <w:szCs w:val="16"/>
    </w:rPr>
  </w:style>
  <w:style w:type="paragraph" w:customStyle="1" w:styleId="02-ResumeSideName">
    <w:name w:val="02-ResumeSideName"/>
    <w:rsid w:val="00B93012"/>
    <w:pPr>
      <w:spacing w:before="240" w:line="240" w:lineRule="exact"/>
      <w:ind w:left="-115"/>
    </w:pPr>
    <w:rPr>
      <w:rFonts w:ascii="Univers 45 Light" w:hAnsi="Univers 45 Light"/>
      <w:b/>
      <w:caps/>
      <w:color w:val="00505C"/>
      <w:sz w:val="24"/>
      <w:szCs w:val="24"/>
    </w:rPr>
  </w:style>
  <w:style w:type="paragraph" w:customStyle="1" w:styleId="01-Photo">
    <w:name w:val="01-Photo"/>
    <w:basedOn w:val="02-ResumeSideName"/>
    <w:rsid w:val="00B93012"/>
    <w:pPr>
      <w:spacing w:before="0" w:after="240" w:line="240" w:lineRule="auto"/>
    </w:pPr>
    <w:rPr>
      <w:b w:val="0"/>
      <w:color w:val="auto"/>
      <w:sz w:val="20"/>
    </w:rPr>
  </w:style>
  <w:style w:type="paragraph" w:customStyle="1" w:styleId="04-ResumeSideBody">
    <w:name w:val="04-ResumeSideBody"/>
    <w:rsid w:val="00B93012"/>
    <w:pPr>
      <w:tabs>
        <w:tab w:val="left" w:pos="155"/>
      </w:tabs>
      <w:spacing w:line="180" w:lineRule="exact"/>
      <w:ind w:left="-115" w:right="144"/>
    </w:pPr>
    <w:rPr>
      <w:rFonts w:ascii="Univers 45 Light" w:hAnsi="Univers 45 Light"/>
      <w:sz w:val="14"/>
      <w:szCs w:val="14"/>
    </w:rPr>
  </w:style>
  <w:style w:type="paragraph" w:customStyle="1" w:styleId="03-ResumeSideTitle">
    <w:name w:val="03-ResumeSideTitle"/>
    <w:basedOn w:val="04-ResumeSideBody"/>
    <w:rsid w:val="00B93012"/>
    <w:rPr>
      <w:i/>
    </w:rPr>
  </w:style>
  <w:style w:type="paragraph" w:customStyle="1" w:styleId="05-ResumeSideHeading">
    <w:name w:val="05-ResumeSideHeading"/>
    <w:rsid w:val="00B93012"/>
    <w:pPr>
      <w:spacing w:before="160" w:line="180" w:lineRule="exact"/>
      <w:ind w:left="-115" w:right="144"/>
    </w:pPr>
    <w:rPr>
      <w:rFonts w:ascii="Univers 45 Light" w:hAnsi="Univers 45 Light"/>
      <w:b/>
      <w:color w:val="00338D"/>
      <w:sz w:val="16"/>
      <w:szCs w:val="16"/>
    </w:rPr>
  </w:style>
  <w:style w:type="paragraph" w:customStyle="1" w:styleId="10-ResumeBullet">
    <w:name w:val="10-ResumeBullet"/>
    <w:basedOn w:val="BodyText"/>
    <w:rsid w:val="00B80180"/>
    <w:pPr>
      <w:numPr>
        <w:numId w:val="1"/>
      </w:numPr>
      <w:tabs>
        <w:tab w:val="clear" w:pos="360"/>
        <w:tab w:val="num" w:pos="290"/>
      </w:tabs>
      <w:ind w:left="290" w:hanging="180"/>
    </w:pPr>
    <w:rPr>
      <w:rFonts w:eastAsia="MS Mincho"/>
      <w:bCs/>
      <w:lang w:eastAsia="ja-JP"/>
    </w:rPr>
  </w:style>
  <w:style w:type="paragraph" w:customStyle="1" w:styleId="06-ResumeSideBullet">
    <w:name w:val="06-ResumeSideBullet"/>
    <w:basedOn w:val="10-ResumeBullet"/>
    <w:rsid w:val="00884013"/>
    <w:pPr>
      <w:numPr>
        <w:numId w:val="0"/>
      </w:numPr>
      <w:spacing w:line="160" w:lineRule="exact"/>
      <w:ind w:left="155" w:right="200" w:hanging="187"/>
    </w:pPr>
    <w:rPr>
      <w:sz w:val="14"/>
      <w:szCs w:val="14"/>
    </w:rPr>
  </w:style>
  <w:style w:type="paragraph" w:customStyle="1" w:styleId="07-FirstResumeHeader">
    <w:name w:val="07-FirstResumeHeader"/>
    <w:rsid w:val="00B93012"/>
    <w:pPr>
      <w:spacing w:after="60" w:line="260" w:lineRule="atLeast"/>
      <w:ind w:left="86"/>
    </w:pPr>
    <w:rPr>
      <w:rFonts w:ascii="Univers 45 Light" w:hAnsi="Univers 45 Light"/>
      <w:b/>
      <w:color w:val="00338D"/>
    </w:rPr>
  </w:style>
  <w:style w:type="paragraph" w:customStyle="1" w:styleId="08-ResumeHeaderSpaceBefore">
    <w:name w:val="08-ResumeHeaderSpaceBefore"/>
    <w:basedOn w:val="07-FirstResumeHeader"/>
    <w:rsid w:val="00B93012"/>
    <w:pPr>
      <w:spacing w:before="240"/>
    </w:pPr>
  </w:style>
  <w:style w:type="paragraph" w:customStyle="1" w:styleId="09-ResumeSubHeader">
    <w:name w:val="09-ResumeSubHeader"/>
    <w:basedOn w:val="BodyText"/>
    <w:rsid w:val="00B93012"/>
    <w:pPr>
      <w:spacing w:before="240" w:after="0"/>
      <w:ind w:left="91"/>
    </w:pPr>
    <w:rPr>
      <w:b/>
      <w:bCs/>
      <w:i/>
    </w:rPr>
  </w:style>
  <w:style w:type="paragraph" w:customStyle="1" w:styleId="11-RESUMEHEADERNAME">
    <w:name w:val="11-RESUMEHEADERNAME"/>
    <w:basedOn w:val="02-ResumeSideName"/>
    <w:rsid w:val="00B93012"/>
    <w:pPr>
      <w:ind w:left="-720"/>
    </w:pPr>
  </w:style>
  <w:style w:type="paragraph" w:customStyle="1" w:styleId="12-ResumeHeaderTitle">
    <w:name w:val="12-ResumeHeaderTitle"/>
    <w:basedOn w:val="03-ResumeSideTitle"/>
    <w:rsid w:val="00B93012"/>
    <w:pPr>
      <w:ind w:left="-720"/>
    </w:pPr>
  </w:style>
  <w:style w:type="character" w:customStyle="1" w:styleId="BodyTextChar">
    <w:name w:val="Body Text Char"/>
    <w:link w:val="BodyText"/>
    <w:rsid w:val="009E12B3"/>
    <w:rPr>
      <w:rFonts w:ascii="Univers 45 Light" w:hAnsi="Univers 45 Light"/>
      <w:sz w:val="18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A41DDD"/>
    <w:rPr>
      <w:sz w:val="22"/>
    </w:rPr>
  </w:style>
  <w:style w:type="character" w:styleId="Hyperlink">
    <w:name w:val="Hyperlink"/>
    <w:rsid w:val="00CE42BE"/>
    <w:rPr>
      <w:color w:val="0000FF"/>
      <w:u w:val="single"/>
    </w:rPr>
  </w:style>
  <w:style w:type="paragraph" w:customStyle="1" w:styleId="Normal12">
    <w:name w:val="Normal12"/>
    <w:basedOn w:val="Normal"/>
    <w:rsid w:val="00ED7DAA"/>
    <w:pPr>
      <w:overflowPunct w:val="0"/>
      <w:autoSpaceDE w:val="0"/>
      <w:autoSpaceDN w:val="0"/>
      <w:adjustRightInd w:val="0"/>
      <w:spacing w:before="120" w:after="120" w:line="240" w:lineRule="auto"/>
      <w:jc w:val="both"/>
    </w:pPr>
    <w:rPr>
      <w:sz w:val="24"/>
      <w:szCs w:val="24"/>
      <w:lang w:val="en-GB"/>
    </w:rPr>
  </w:style>
  <w:style w:type="paragraph" w:styleId="BodyText3">
    <w:name w:val="Body Text 3"/>
    <w:basedOn w:val="Normal"/>
    <w:link w:val="BodyText3Char"/>
    <w:rsid w:val="00ED7DA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ED7DAA"/>
    <w:rPr>
      <w:sz w:val="16"/>
      <w:szCs w:val="16"/>
    </w:rPr>
  </w:style>
  <w:style w:type="paragraph" w:customStyle="1" w:styleId="NormalJustif">
    <w:name w:val="Normal + Justif"/>
    <w:basedOn w:val="Normal"/>
    <w:rsid w:val="00ED7DAA"/>
    <w:pPr>
      <w:spacing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link w:val="Header"/>
    <w:uiPriority w:val="99"/>
    <w:rsid w:val="00B35ED6"/>
    <w:rPr>
      <w:i/>
      <w:sz w:val="22"/>
    </w:rPr>
  </w:style>
  <w:style w:type="paragraph" w:styleId="ListParagraph">
    <w:name w:val="List Paragraph"/>
    <w:basedOn w:val="Normal"/>
    <w:qFormat/>
    <w:rsid w:val="00D960A0"/>
    <w:pPr>
      <w:spacing w:line="240" w:lineRule="auto"/>
      <w:ind w:left="720"/>
    </w:pPr>
    <w:rPr>
      <w:rFonts w:ascii="Calibri" w:hAnsi="Calibri" w:cs="Calibri"/>
      <w:szCs w:val="22"/>
    </w:rPr>
  </w:style>
  <w:style w:type="paragraph" w:styleId="Title">
    <w:name w:val="Title"/>
    <w:basedOn w:val="Normal"/>
    <w:link w:val="TitleChar"/>
    <w:qFormat/>
    <w:rsid w:val="009B48C9"/>
    <w:pPr>
      <w:spacing w:line="240" w:lineRule="auto"/>
      <w:jc w:val="center"/>
    </w:pPr>
    <w:rPr>
      <w:b/>
      <w:sz w:val="28"/>
    </w:rPr>
  </w:style>
  <w:style w:type="character" w:customStyle="1" w:styleId="TitleChar">
    <w:name w:val="Title Char"/>
    <w:link w:val="Title"/>
    <w:rsid w:val="009B48C9"/>
    <w:rPr>
      <w:b/>
      <w:sz w:val="28"/>
    </w:rPr>
  </w:style>
  <w:style w:type="paragraph" w:customStyle="1" w:styleId="Normal1">
    <w:name w:val="Normal1"/>
    <w:rsid w:val="009C5E2B"/>
    <w:pPr>
      <w:widowControl w:val="0"/>
      <w:contextualSpacing/>
    </w:pPr>
    <w:rPr>
      <w:color w:val="000000"/>
      <w:sz w:val="24"/>
    </w:rPr>
  </w:style>
  <w:style w:type="paragraph" w:customStyle="1" w:styleId="paragraph">
    <w:name w:val="paragraph"/>
    <w:basedOn w:val="Normal"/>
    <w:rsid w:val="00424B00"/>
    <w:pPr>
      <w:spacing w:before="100" w:beforeAutospacing="1" w:after="100" w:afterAutospacing="1" w:line="240" w:lineRule="auto"/>
    </w:pPr>
    <w:rPr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424B00"/>
  </w:style>
  <w:style w:type="character" w:customStyle="1" w:styleId="eop">
    <w:name w:val="eop"/>
    <w:basedOn w:val="DefaultParagraphFont"/>
    <w:rsid w:val="00424B00"/>
  </w:style>
  <w:style w:type="character" w:styleId="UnresolvedMention">
    <w:name w:val="Unresolved Mention"/>
    <w:basedOn w:val="DefaultParagraphFont"/>
    <w:uiPriority w:val="99"/>
    <w:semiHidden/>
    <w:unhideWhenUsed/>
    <w:rsid w:val="00310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301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2810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730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338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urag.bor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jadeglobal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jhadge\Desktop\15536STM%2019331NSS%20PRC%20Resume%20Templates\19331NSS%20Templates%20as%20of%20100708\19331NSSJames%20Doe_Long_annotated_1007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ompletion_x0025_ xmlns="8f033dc7-2f21-43e1-8dd3-c53f2cf78675">0.2</Completion_x0025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DA6F30E284459307E4145FA74A26" ma:contentTypeVersion="13" ma:contentTypeDescription="Create a new document." ma:contentTypeScope="" ma:versionID="c012b21a9bafb4fe85492194eec97bf9">
  <xsd:schema xmlns:xsd="http://www.w3.org/2001/XMLSchema" xmlns:xs="http://www.w3.org/2001/XMLSchema" xmlns:p="http://schemas.microsoft.com/office/2006/metadata/properties" xmlns:ns2="1fd075ea-8e1f-4e5d-b30a-340ffbc6c1e3" xmlns:ns3="8f033dc7-2f21-43e1-8dd3-c53f2cf78675" targetNamespace="http://schemas.microsoft.com/office/2006/metadata/properties" ma:root="true" ma:fieldsID="146cc92792c4fccc11ea6ffdb0c4ed07" ns2:_="" ns3:_="">
    <xsd:import namespace="1fd075ea-8e1f-4e5d-b30a-340ffbc6c1e3"/>
    <xsd:import namespace="8f033dc7-2f21-43e1-8dd3-c53f2cf7867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ompletion_x0025_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075ea-8e1f-4e5d-b30a-340ffbc6c1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33dc7-2f21-43e1-8dd3-c53f2cf78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pletion_x0025_" ma:index="18" nillable="true" ma:displayName="Completion %" ma:decimals="0" ma:default=".20" ma:description="Completion %, 60-80% is the threshold to push to Mktg" ma:format="Dropdown" ma:internalName="Completion_x0025_" ma:percentage="TRUE">
      <xsd:simpleType>
        <xsd:restriction base="dms:Number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BD156-6F62-49E5-8C0C-60C43A670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132D1-0D02-46F2-A055-DA790AA02866}">
  <ds:schemaRefs>
    <ds:schemaRef ds:uri="http://schemas.microsoft.com/office/2006/metadata/properties"/>
    <ds:schemaRef ds:uri="8f033dc7-2f21-43e1-8dd3-c53f2cf78675"/>
  </ds:schemaRefs>
</ds:datastoreItem>
</file>

<file path=customXml/itemProps3.xml><?xml version="1.0" encoding="utf-8"?>
<ds:datastoreItem xmlns:ds="http://schemas.openxmlformats.org/officeDocument/2006/customXml" ds:itemID="{84F91F28-43DC-46CB-9BF3-53EFD933B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075ea-8e1f-4e5d-b30a-340ffbc6c1e3"/>
    <ds:schemaRef ds:uri="8f033dc7-2f21-43e1-8dd3-c53f2cf786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7F9063-44E5-4BA3-951E-B113443B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19331NSSJames Doe_Long_annotated_100708</Template>
  <TotalTime>4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srikanth.gubbala@jadeglobal.com</dc:creator>
  <cp:lastModifiedBy>Anurag Borde</cp:lastModifiedBy>
  <cp:revision>4</cp:revision>
  <cp:lastPrinted>2008-10-27T17:58:00Z</cp:lastPrinted>
  <dcterms:created xsi:type="dcterms:W3CDTF">2023-02-06T05:36:00Z</dcterms:created>
  <dcterms:modified xsi:type="dcterms:W3CDTF">2023-03-17T05:28:00Z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0x0101000A9CDA6F30E284459307E4145FA74A26</vt:lpwstr>
  </property>
</Properties>
</file>